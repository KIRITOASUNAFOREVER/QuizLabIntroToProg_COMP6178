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C7B7199" w:rsidR="00811C48" w:rsidRPr="001E7ABE" w:rsidRDefault="006F2FE9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</w:t>
            </w:r>
            <w:proofErr w:type="spellStart"/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>ssignment</w:t>
            </w:r>
            <w:proofErr w:type="spellEnd"/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5A9B14A5" w:rsidR="00321362" w:rsidRPr="00B67595" w:rsidRDefault="006F2FE9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6F2FE9">
              <w:rPr>
                <w:rFonts w:ascii="Arial Narrow" w:hAnsi="Arial Narrow" w:cs="Tahoma"/>
                <w:sz w:val="36"/>
              </w:rPr>
              <w:t>COMP6178</w:t>
            </w:r>
          </w:p>
          <w:p w14:paraId="36656A16" w14:textId="60012536" w:rsidR="00235C36" w:rsidRPr="00876A58" w:rsidRDefault="006F2FE9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6F2FE9">
              <w:rPr>
                <w:rFonts w:ascii="Arial Narrow" w:hAnsi="Arial Narrow" w:cs="Tahoma"/>
                <w:sz w:val="36"/>
              </w:rPr>
              <w:t>Introduction to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4372397" w:rsidR="00F80742" w:rsidRPr="00DF718C" w:rsidRDefault="006F2FE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6F2FE9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F484D86" w:rsidR="000732DF" w:rsidRPr="0036420F" w:rsidRDefault="0071411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14115">
              <w:rPr>
                <w:rFonts w:ascii="Arial" w:hAnsi="Arial" w:cs="Arial"/>
                <w:b/>
                <w:sz w:val="20"/>
              </w:rPr>
              <w:t>O213-COMP6178-MW01-01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DC17523" w:rsidR="00535DA7" w:rsidRPr="006F2FE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proofErr w:type="spellEnd"/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 w:rsidR="006F2FE9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F2FE9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6E6BF10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untuk:</w:t>
      </w:r>
    </w:p>
    <w:p w14:paraId="1D3CAD12" w14:textId="77777777" w:rsidR="006F2FE9" w:rsidRDefault="006F2FE9" w:rsidP="006F2FE9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 are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3BC8405D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</w:t>
      </w:r>
      <w:r>
        <w:rPr>
          <w:lang w:val="id-ID"/>
        </w:rPr>
        <w:t>,</w:t>
      </w:r>
    </w:p>
    <w:p w14:paraId="0C5A0BCD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 xml:space="preserve">Seeing a part or the whole answer from </w:t>
      </w:r>
      <w:proofErr w:type="gramStart"/>
      <w:r>
        <w:rPr>
          <w:rStyle w:val="longtext"/>
          <w:i/>
          <w:sz w:val="18"/>
          <w:szCs w:val="18"/>
        </w:rPr>
        <w:t>other</w:t>
      </w:r>
      <w:proofErr w:type="gramEnd"/>
      <w:r>
        <w:rPr>
          <w:rStyle w:val="longtext"/>
          <w:i/>
          <w:sz w:val="18"/>
          <w:szCs w:val="18"/>
        </w:rPr>
        <w:t xml:space="preserve"> student</w:t>
      </w:r>
    </w:p>
    <w:p w14:paraId="75836D0B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4DFB3A54" w14:textId="77777777" w:rsidR="006F2FE9" w:rsidRDefault="006F2FE9" w:rsidP="006F2FE9">
      <w:pPr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answer from the book</w:t>
      </w:r>
    </w:p>
    <w:p w14:paraId="39F981C2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33F3AFC4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answer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6AAC633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soal,</w:t>
      </w:r>
    </w:p>
    <w:p w14:paraId="00825DC2" w14:textId="77777777" w:rsidR="006F2FE9" w:rsidRDefault="006F2FE9" w:rsidP="006F2FE9">
      <w:pPr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case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4539D0A" w14:textId="77777777" w:rsidR="006F2FE9" w:rsidRDefault="006F2FE9" w:rsidP="006F2FE9">
      <w:pPr>
        <w:numPr>
          <w:ilvl w:val="2"/>
          <w:numId w:val="13"/>
        </w:numPr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36BC6000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3BBBD65" w14:textId="77777777" w:rsidR="006F2FE9" w:rsidRDefault="006F2FE9" w:rsidP="006F2FE9">
      <w:pPr>
        <w:numPr>
          <w:ilvl w:val="2"/>
          <w:numId w:val="13"/>
        </w:numPr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045DC8AD" w14:textId="77777777" w:rsidR="006F2FE9" w:rsidRDefault="006F2FE9" w:rsidP="006F2FE9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1CE8476D" w14:textId="77777777" w:rsidR="006F2FE9" w:rsidRDefault="006F2FE9" w:rsidP="006F2FE9">
      <w:pPr>
        <w:ind w:left="540"/>
        <w:jc w:val="both"/>
        <w:rPr>
          <w:rStyle w:val="longtext"/>
          <w:sz w:val="18"/>
          <w:szCs w:val="18"/>
        </w:rPr>
      </w:pPr>
    </w:p>
    <w:p w14:paraId="1608EB61" w14:textId="77777777" w:rsidR="006F2FE9" w:rsidRDefault="006F2FE9" w:rsidP="006F2FE9">
      <w:pPr>
        <w:numPr>
          <w:ilvl w:val="0"/>
          <w:numId w:val="12"/>
        </w:numPr>
        <w:ind w:left="360"/>
        <w:jc w:val="both"/>
        <w:rPr>
          <w:lang w:val="id-ID"/>
        </w:rPr>
      </w:pPr>
      <w:r>
        <w:rPr>
          <w:lang w:val="id-ID"/>
        </w:rPr>
        <w:t xml:space="preserve">Jika </w:t>
      </w:r>
      <w:proofErr w:type="spellStart"/>
      <w:r>
        <w:t>mahasiswa</w:t>
      </w:r>
      <w:proofErr w:type="spellEnd"/>
      <w:r>
        <w:rPr>
          <w:lang w:val="id-ID"/>
        </w:rPr>
        <w:t xml:space="preserve"> terbukti melakukan tindakan seperti yang dijelaskan butir 1 di atas, maka </w:t>
      </w:r>
      <w:r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6F3AA65A" w14:textId="77777777" w:rsidR="006F2FE9" w:rsidRDefault="006F2FE9" w:rsidP="006F2FE9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student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380CBACA" w14:textId="77777777" w:rsidR="006F2FE9" w:rsidRDefault="006F2FE9" w:rsidP="006F2FE9">
      <w:pPr>
        <w:ind w:left="360" w:hanging="360"/>
      </w:pPr>
    </w:p>
    <w:p w14:paraId="5B66A708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>
        <w:rPr>
          <w:lang w:val="id-ID"/>
        </w:rPr>
        <w:t xml:space="preserve"> di luar jadwal tidak dilayani.</w:t>
      </w:r>
    </w:p>
    <w:p w14:paraId="0C22BAF8" w14:textId="77777777" w:rsidR="006F2FE9" w:rsidRDefault="006F2FE9" w:rsidP="006F2FE9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2B6B8680" w14:textId="77777777" w:rsidR="006F2FE9" w:rsidRDefault="006F2FE9" w:rsidP="006F2FE9">
      <w:pPr>
        <w:jc w:val="both"/>
        <w:rPr>
          <w:rStyle w:val="longtext"/>
          <w:i/>
          <w:sz w:val="18"/>
          <w:szCs w:val="18"/>
        </w:rPr>
      </w:pPr>
    </w:p>
    <w:p w14:paraId="57139E23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>
        <w:rPr>
          <w:lang w:val="id-ID"/>
        </w:rPr>
        <w:t xml:space="preserve">Persentase </w:t>
      </w:r>
      <w:proofErr w:type="spellStart"/>
      <w:r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>
        <w:rPr>
          <w:lang w:val="id-ID"/>
        </w:rPr>
        <w:t xml:space="preserve"> adalah sebagai berikut: </w:t>
      </w:r>
    </w:p>
    <w:p w14:paraId="26A6830D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5CFE577F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6F2FE9" w14:paraId="1EAEE78C" w14:textId="77777777" w:rsidTr="006F2F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F91CF" w14:textId="77777777" w:rsidR="006F2FE9" w:rsidRDefault="006F2F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Tugas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Mandiri</w:t>
            </w:r>
            <w:proofErr w:type="spellEnd"/>
          </w:p>
          <w:p w14:paraId="6739708A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F3CC5" w14:textId="77777777" w:rsidR="006F2FE9" w:rsidRDefault="006F2F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Proyek</w:t>
            </w:r>
            <w:proofErr w:type="spellEnd"/>
          </w:p>
          <w:p w14:paraId="74EB14D9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BCD61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352E885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F2FE9" w14:paraId="2BA999CB" w14:textId="77777777" w:rsidTr="006F2FE9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5A64D" w14:textId="77777777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9AA8C" w14:textId="75AB8860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76C7" w14:textId="2C2EBE2A" w:rsidR="006F2FE9" w:rsidRDefault="006F2FE9">
            <w:pPr>
              <w:jc w:val="center"/>
              <w:rPr>
                <w:bCs/>
                <w:highlight w:val="yellow"/>
              </w:rPr>
            </w:pPr>
            <w:r w:rsidRPr="006F2FE9">
              <w:rPr>
                <w:bCs/>
              </w:rPr>
              <w:t>60%</w:t>
            </w:r>
          </w:p>
        </w:tc>
      </w:tr>
    </w:tbl>
    <w:p w14:paraId="247DD0FF" w14:textId="77777777" w:rsidR="006F2FE9" w:rsidRDefault="006F2FE9" w:rsidP="006F2FE9">
      <w:pPr>
        <w:ind w:left="360"/>
        <w:jc w:val="both"/>
        <w:rPr>
          <w:lang w:val="id-ID"/>
        </w:rPr>
      </w:pPr>
    </w:p>
    <w:p w14:paraId="09C78EB9" w14:textId="77777777" w:rsidR="006F2FE9" w:rsidRDefault="006F2FE9" w:rsidP="006F2FE9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proofErr w:type="spellStart"/>
      <w:r>
        <w:rPr>
          <w:lang w:val="id-ID"/>
        </w:rPr>
        <w:t>Software</w:t>
      </w:r>
      <w:proofErr w:type="spellEnd"/>
      <w:r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7BAF8A4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6AE19693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6F2FE9" w14:paraId="0B480D13" w14:textId="77777777" w:rsidTr="006F2FE9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A6DED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073805ED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6F2FE9" w14:paraId="0328EDDA" w14:textId="77777777" w:rsidTr="006F2FE9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A866" w14:textId="13CE17B3" w:rsidR="006F2FE9" w:rsidRPr="006F2FE9" w:rsidRDefault="006F2FE9" w:rsidP="006F2FE9">
            <w:pPr>
              <w:rPr>
                <w:color w:val="000000"/>
                <w:lang w:val="id-ID"/>
              </w:rPr>
            </w:pPr>
            <w:r w:rsidRPr="006F2FE9">
              <w:rPr>
                <w:color w:val="000000"/>
                <w:lang w:val="id-ID"/>
              </w:rPr>
              <w:t>Java 8</w:t>
            </w:r>
          </w:p>
          <w:p w14:paraId="10540AA4" w14:textId="36837CFF" w:rsidR="006F2FE9" w:rsidRDefault="006F2FE9" w:rsidP="006F2FE9">
            <w:pPr>
              <w:rPr>
                <w:bCs/>
                <w:highlight w:val="yellow"/>
              </w:rPr>
            </w:pPr>
            <w:proofErr w:type="spellStart"/>
            <w:r w:rsidRPr="006F2FE9">
              <w:rPr>
                <w:color w:val="000000"/>
                <w:lang w:val="id-ID"/>
              </w:rPr>
              <w:t>Eclipse</w:t>
            </w:r>
            <w:proofErr w:type="spellEnd"/>
            <w:r w:rsidRPr="006F2FE9">
              <w:rPr>
                <w:color w:val="000000"/>
                <w:lang w:val="id-ID"/>
              </w:rPr>
              <w:t xml:space="preserve"> 2020.6</w:t>
            </w:r>
          </w:p>
        </w:tc>
      </w:tr>
    </w:tbl>
    <w:p w14:paraId="5439877B" w14:textId="00F4B62C" w:rsidR="006F2FE9" w:rsidRPr="006F2FE9" w:rsidRDefault="006F2FE9" w:rsidP="006F2FE9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UAP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6F2FE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3E0F57DF" w14:textId="19D91CBD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F2FE9">
        <w:rPr>
          <w:rStyle w:val="longtext"/>
          <w:i/>
          <w:iCs/>
          <w:sz w:val="18"/>
          <w:szCs w:val="18"/>
        </w:rPr>
        <w:t>File extensions should be included in assignment and final exam collection for this subject are described as follows:</w:t>
      </w:r>
      <w:r>
        <w:rPr>
          <w:rStyle w:val="longtext"/>
          <w:i/>
          <w:iCs/>
          <w:sz w:val="18"/>
          <w:szCs w:val="18"/>
        </w:rPr>
        <w:t xml:space="preserve"> </w:t>
      </w:r>
    </w:p>
    <w:p w14:paraId="6DAADCDA" w14:textId="77777777" w:rsidR="006F2FE9" w:rsidRDefault="006F2FE9" w:rsidP="006F2FE9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6F2FE9" w14:paraId="4162512D" w14:textId="77777777" w:rsidTr="006F2FE9">
        <w:trPr>
          <w:trHeight w:val="50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E7850A" w14:textId="77777777" w:rsidR="006F2FE9" w:rsidRDefault="006F2FE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Cs w:val="18"/>
              </w:rPr>
              <w:t>Tugas</w:t>
            </w:r>
            <w:proofErr w:type="spellEnd"/>
            <w:r>
              <w:rPr>
                <w:b/>
                <w:bCs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Cs w:val="18"/>
              </w:rPr>
              <w:t>Mandiri</w:t>
            </w:r>
            <w:proofErr w:type="spellEnd"/>
          </w:p>
          <w:p w14:paraId="22E7B590" w14:textId="77777777" w:rsidR="006F2FE9" w:rsidRDefault="006F2FE9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D227D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proofErr w:type="spellStart"/>
            <w:r>
              <w:rPr>
                <w:b/>
                <w:bCs/>
                <w:szCs w:val="18"/>
              </w:rPr>
              <w:t>Proyek</w:t>
            </w:r>
            <w:proofErr w:type="spellEnd"/>
          </w:p>
          <w:p w14:paraId="1490F2B3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B75FA" w14:textId="77777777" w:rsidR="006F2FE9" w:rsidRDefault="006F2F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DA9AD19" w14:textId="77777777" w:rsidR="006F2FE9" w:rsidRDefault="006F2FE9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6F2FE9" w14:paraId="2079A01F" w14:textId="77777777" w:rsidTr="00996EBB">
        <w:trPr>
          <w:trHeight w:val="62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14EB" w14:textId="098C71B5" w:rsidR="006F2FE9" w:rsidRDefault="006F2FE9" w:rsidP="006F2FE9">
            <w:pPr>
              <w:rPr>
                <w:bCs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C78F4" w14:textId="6724BAD9" w:rsidR="006F2FE9" w:rsidRDefault="006F2FE9" w:rsidP="006F2FE9">
            <w:pPr>
              <w:jc w:val="center"/>
              <w:rPr>
                <w:bCs/>
              </w:rPr>
            </w:pPr>
            <w:r w:rsidRPr="006F2FE9">
              <w:rPr>
                <w:bCs/>
              </w:rPr>
              <w:t>-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8EC99" w14:textId="4C2DAD06" w:rsidR="006F2FE9" w:rsidRPr="006F2FE9" w:rsidRDefault="006F2FE9" w:rsidP="006F2FE9">
            <w:pPr>
              <w:rPr>
                <w:color w:val="000000"/>
                <w:sz w:val="22"/>
                <w:szCs w:val="22"/>
                <w:lang w:eastAsia="en-ID"/>
              </w:rPr>
            </w:pPr>
            <w:r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</w:tr>
    </w:tbl>
    <w:p w14:paraId="7500865F" w14:textId="77777777" w:rsidR="006F2FE9" w:rsidRDefault="006F2FE9" w:rsidP="006F2FE9">
      <w:pPr>
        <w:ind w:firstLine="360"/>
        <w:rPr>
          <w:lang w:val="id-ID"/>
        </w:rPr>
      </w:pPr>
    </w:p>
    <w:p w14:paraId="106BB738" w14:textId="77777777" w:rsidR="00012F67" w:rsidRDefault="00012F67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144E06E8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2C7E1C43" w14:textId="77777777" w:rsidR="00FD0F2E" w:rsidRPr="00CB0DE7" w:rsidRDefault="00FD0F2E" w:rsidP="00FD0F2E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Paypol</w:t>
      </w:r>
      <w:proofErr w:type="spellEnd"/>
    </w:p>
    <w:p w14:paraId="7D0EEF6F" w14:textId="77777777" w:rsidR="00FD0F2E" w:rsidRPr="00CB0DE7" w:rsidRDefault="00FD0F2E" w:rsidP="00FD0F2E">
      <w:pPr>
        <w:spacing w:line="360" w:lineRule="auto"/>
        <w:ind w:firstLine="360"/>
        <w:jc w:val="both"/>
      </w:pPr>
      <w:proofErr w:type="spellStart"/>
      <w:r>
        <w:rPr>
          <w:bCs/>
        </w:rPr>
        <w:t>MoWare</w:t>
      </w:r>
      <w:proofErr w:type="spellEnd"/>
      <w:r w:rsidRPr="00CB0DE7">
        <w:t xml:space="preserve"> is </w:t>
      </w:r>
      <w:r>
        <w:t>a company engaged in technology and economics</w:t>
      </w:r>
      <w:r w:rsidRPr="00CB0DE7">
        <w:t xml:space="preserve">. </w:t>
      </w:r>
      <w:r>
        <w:t xml:space="preserve">Currently </w:t>
      </w:r>
      <w:proofErr w:type="spellStart"/>
      <w:r>
        <w:t>MoWare</w:t>
      </w:r>
      <w:proofErr w:type="spellEnd"/>
      <w:r>
        <w:t xml:space="preserve"> is developing an application called </w:t>
      </w:r>
      <w:proofErr w:type="spellStart"/>
      <w:r w:rsidRPr="00681FE9">
        <w:rPr>
          <w:b/>
          <w:bCs/>
        </w:rPr>
        <w:t>Paypol</w:t>
      </w:r>
      <w:proofErr w:type="spellEnd"/>
      <w:r>
        <w:t xml:space="preserve"> to facilitate the public in conduction online transactions. You as a programmer are asked to make register menu.</w:t>
      </w:r>
      <w:r w:rsidRPr="00CB0DE7">
        <w:t xml:space="preserve"> The requirements are:</w:t>
      </w:r>
    </w:p>
    <w:p w14:paraId="41045EE6" w14:textId="77777777" w:rsidR="00FD0F2E" w:rsidRPr="00CB0DE7" w:rsidRDefault="00FD0F2E" w:rsidP="00FD0F2E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t xml:space="preserve">The application consists of </w:t>
      </w:r>
      <w:r w:rsidRPr="00CB0DE7">
        <w:rPr>
          <w:b/>
        </w:rPr>
        <w:t>2 menus</w:t>
      </w:r>
      <w:r w:rsidRPr="00CB0DE7">
        <w:t>:</w:t>
      </w:r>
    </w:p>
    <w:p w14:paraId="5FB974D8" w14:textId="77777777" w:rsidR="00FD0F2E" w:rsidRPr="00CB0DE7" w:rsidRDefault="00FD0F2E" w:rsidP="00FD0F2E">
      <w:pPr>
        <w:numPr>
          <w:ilvl w:val="0"/>
          <w:numId w:val="15"/>
        </w:numPr>
        <w:spacing w:line="360" w:lineRule="auto"/>
        <w:ind w:left="567" w:hanging="283"/>
        <w:contextualSpacing/>
        <w:jc w:val="both"/>
        <w:rPr>
          <w:b/>
        </w:rPr>
      </w:pPr>
      <w:r>
        <w:rPr>
          <w:b/>
        </w:rPr>
        <w:t xml:space="preserve">Create </w:t>
      </w:r>
      <w:proofErr w:type="spellStart"/>
      <w:r>
        <w:rPr>
          <w:b/>
        </w:rPr>
        <w:t>Paypol</w:t>
      </w:r>
      <w:proofErr w:type="spellEnd"/>
      <w:r>
        <w:rPr>
          <w:b/>
        </w:rPr>
        <w:t xml:space="preserve"> Account</w:t>
      </w:r>
    </w:p>
    <w:p w14:paraId="68C473C2" w14:textId="77777777" w:rsidR="00FD0F2E" w:rsidRPr="00CB0DE7" w:rsidRDefault="00FD0F2E" w:rsidP="00FD0F2E">
      <w:pPr>
        <w:numPr>
          <w:ilvl w:val="0"/>
          <w:numId w:val="15"/>
        </w:numPr>
        <w:spacing w:line="360" w:lineRule="auto"/>
        <w:ind w:left="567" w:hanging="283"/>
        <w:contextualSpacing/>
        <w:jc w:val="both"/>
        <w:rPr>
          <w:b/>
        </w:rPr>
      </w:pPr>
      <w:r w:rsidRPr="00CB0DE7">
        <w:rPr>
          <w:b/>
        </w:rPr>
        <w:t>Exit</w:t>
      </w:r>
    </w:p>
    <w:p w14:paraId="5399CBE4" w14:textId="77777777" w:rsidR="00FD0F2E" w:rsidRPr="00CB0DE7" w:rsidRDefault="00FD0F2E" w:rsidP="00FD0F2E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6DC2B3A7" wp14:editId="61730B52">
            <wp:extent cx="5760000" cy="1598469"/>
            <wp:effectExtent l="19050" t="19050" r="12700" b="20955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984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FD1AE" w14:textId="77777777" w:rsidR="00FD0F2E" w:rsidRPr="00CB0DE7" w:rsidRDefault="00FD0F2E" w:rsidP="00FD0F2E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t>If user choses menu</w:t>
      </w:r>
      <w:r w:rsidRPr="00CB0DE7">
        <w:rPr>
          <w:b/>
        </w:rPr>
        <w:t xml:space="preserve"> 1</w:t>
      </w:r>
      <w:r w:rsidRPr="00CB0DE7">
        <w:t xml:space="preserve"> (“</w:t>
      </w:r>
      <w:r>
        <w:rPr>
          <w:b/>
        </w:rPr>
        <w:t xml:space="preserve">Create </w:t>
      </w:r>
      <w:proofErr w:type="spellStart"/>
      <w:r>
        <w:rPr>
          <w:b/>
        </w:rPr>
        <w:t>Paypol</w:t>
      </w:r>
      <w:proofErr w:type="spellEnd"/>
      <w:r>
        <w:rPr>
          <w:b/>
        </w:rPr>
        <w:t xml:space="preserve"> Account</w:t>
      </w:r>
      <w:r w:rsidRPr="00CB0DE7">
        <w:t>”), then the program will:</w:t>
      </w:r>
    </w:p>
    <w:p w14:paraId="1B8BD09D" w14:textId="77777777" w:rsidR="00FD0F2E" w:rsidRPr="00CB0DE7" w:rsidRDefault="00FD0F2E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 w:rsidRPr="00CB0DE7">
        <w:t xml:space="preserve">Ask the user to </w:t>
      </w:r>
      <w:r w:rsidRPr="00CB0DE7">
        <w:rPr>
          <w:b/>
        </w:rPr>
        <w:t>input</w:t>
      </w:r>
      <w:r w:rsidRPr="00CB0DE7">
        <w:t xml:space="preserve"> their </w:t>
      </w:r>
      <w:r w:rsidRPr="003A0460">
        <w:rPr>
          <w:b/>
          <w:bCs/>
        </w:rPr>
        <w:t>email</w:t>
      </w:r>
      <w:r w:rsidRPr="00CB0DE7">
        <w:t xml:space="preserve">. Validate that the </w:t>
      </w:r>
      <w:r>
        <w:rPr>
          <w:b/>
        </w:rPr>
        <w:t>email</w:t>
      </w:r>
      <w:r w:rsidRPr="00CB0DE7">
        <w:t xml:space="preserve"> must </w:t>
      </w:r>
      <w:r>
        <w:rPr>
          <w:b/>
          <w:bCs/>
        </w:rPr>
        <w:t>end with</w:t>
      </w:r>
      <w:r w:rsidRPr="00CB0DE7">
        <w:t xml:space="preserve"> </w:t>
      </w:r>
      <w:r>
        <w:t>“</w:t>
      </w:r>
      <w:r w:rsidRPr="003A0460">
        <w:rPr>
          <w:b/>
          <w:bCs/>
        </w:rPr>
        <w:t>@mail.com</w:t>
      </w:r>
      <w:r>
        <w:t>”</w:t>
      </w:r>
      <w:r w:rsidRPr="00CB0DE7">
        <w:t>.</w:t>
      </w:r>
    </w:p>
    <w:p w14:paraId="5DCEC6B0" w14:textId="77777777" w:rsidR="00FD0F2E" w:rsidRPr="00CB0DE7" w:rsidRDefault="00FD0F2E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 w:rsidRPr="00CB0DE7">
        <w:t xml:space="preserve">Ask the user to </w:t>
      </w:r>
      <w:r w:rsidRPr="00CB0DE7">
        <w:rPr>
          <w:b/>
        </w:rPr>
        <w:t>input</w:t>
      </w:r>
      <w:r w:rsidRPr="00CB0DE7">
        <w:t xml:space="preserve"> th</w:t>
      </w:r>
      <w:r>
        <w:t xml:space="preserve">eir </w:t>
      </w:r>
      <w:r w:rsidRPr="003A0460">
        <w:rPr>
          <w:b/>
          <w:bCs/>
        </w:rPr>
        <w:t>username</w:t>
      </w:r>
      <w:r w:rsidRPr="00CB0DE7">
        <w:t xml:space="preserve">. Validate that the </w:t>
      </w:r>
      <w:r>
        <w:rPr>
          <w:b/>
        </w:rPr>
        <w:t>username</w:t>
      </w:r>
      <w:r w:rsidRPr="00CB0DE7">
        <w:t xml:space="preserve"> must have at least </w:t>
      </w:r>
      <w:r w:rsidRPr="00CB0DE7">
        <w:rPr>
          <w:b/>
        </w:rPr>
        <w:t>2 words</w:t>
      </w:r>
      <w:r w:rsidRPr="00CB0DE7">
        <w:t>.</w:t>
      </w:r>
    </w:p>
    <w:p w14:paraId="60A93BDB" w14:textId="77777777" w:rsidR="00FD0F2E" w:rsidRPr="00CA63AE" w:rsidRDefault="00FD0F2E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 w:rsidRPr="00CB0DE7">
        <w:t xml:space="preserve">Ask the user to </w:t>
      </w:r>
      <w:r w:rsidRPr="00CB0DE7">
        <w:rPr>
          <w:b/>
        </w:rPr>
        <w:t>input</w:t>
      </w:r>
      <w:r w:rsidRPr="00CB0DE7">
        <w:t xml:space="preserve"> th</w:t>
      </w:r>
      <w:r>
        <w:t xml:space="preserve">eir </w:t>
      </w:r>
      <w:r w:rsidRPr="00E57C4F">
        <w:rPr>
          <w:b/>
          <w:bCs/>
        </w:rPr>
        <w:t>password</w:t>
      </w:r>
      <w:r w:rsidRPr="00CB0DE7">
        <w:t xml:space="preserve">. </w:t>
      </w:r>
      <w:r>
        <w:t xml:space="preserve">Validate that the </w:t>
      </w:r>
      <w:r w:rsidRPr="00E57C4F">
        <w:rPr>
          <w:b/>
          <w:bCs/>
        </w:rPr>
        <w:t>password</w:t>
      </w:r>
      <w:r>
        <w:rPr>
          <w:b/>
          <w:bCs/>
        </w:rPr>
        <w:t xml:space="preserve"> </w:t>
      </w:r>
      <w:r>
        <w:t xml:space="preserve">must be between </w:t>
      </w:r>
      <w:r w:rsidRPr="00D571BF">
        <w:rPr>
          <w:b/>
          <w:bCs/>
        </w:rPr>
        <w:t xml:space="preserve">6 </w:t>
      </w:r>
      <w:r>
        <w:rPr>
          <w:b/>
          <w:bCs/>
        </w:rPr>
        <w:t>c</w:t>
      </w:r>
      <w:r w:rsidRPr="00D571BF">
        <w:rPr>
          <w:b/>
          <w:bCs/>
        </w:rPr>
        <w:t>haracters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20 characters.</w:t>
      </w:r>
    </w:p>
    <w:p w14:paraId="576A2C4E" w14:textId="77777777" w:rsidR="00FD0F2E" w:rsidRDefault="00FD0F2E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Ask the user to </w:t>
      </w:r>
      <w:r w:rsidRPr="00D571BF">
        <w:rPr>
          <w:b/>
          <w:bCs/>
        </w:rPr>
        <w:t>confirm</w:t>
      </w:r>
      <w:r>
        <w:rPr>
          <w:b/>
          <w:bCs/>
        </w:rPr>
        <w:t xml:space="preserve"> </w:t>
      </w:r>
      <w:r>
        <w:t xml:space="preserve">their </w:t>
      </w:r>
      <w:r w:rsidRPr="00D571BF">
        <w:rPr>
          <w:b/>
          <w:bCs/>
        </w:rPr>
        <w:t>password</w:t>
      </w:r>
      <w:r>
        <w:rPr>
          <w:b/>
          <w:bCs/>
        </w:rPr>
        <w:t xml:space="preserve">. </w:t>
      </w:r>
      <w:r>
        <w:t xml:space="preserve">Validate that the </w:t>
      </w:r>
      <w:r>
        <w:rPr>
          <w:b/>
          <w:bCs/>
        </w:rPr>
        <w:t xml:space="preserve">password confirmation </w:t>
      </w:r>
      <w:r>
        <w:t xml:space="preserve">must be same as </w:t>
      </w:r>
      <w:r w:rsidRPr="00D571BF">
        <w:rPr>
          <w:b/>
          <w:bCs/>
        </w:rPr>
        <w:t>password</w:t>
      </w:r>
      <w:r>
        <w:rPr>
          <w:b/>
          <w:bCs/>
        </w:rPr>
        <w:t>.</w:t>
      </w:r>
    </w:p>
    <w:p w14:paraId="1F328DD2" w14:textId="77777777" w:rsidR="00FD0F2E" w:rsidRDefault="00FD0F2E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Ask the user their type of </w:t>
      </w:r>
      <w:r w:rsidRPr="00341BBE">
        <w:rPr>
          <w:b/>
          <w:bCs/>
        </w:rPr>
        <w:t>credit</w:t>
      </w:r>
      <w:r>
        <w:rPr>
          <w:b/>
          <w:bCs/>
        </w:rPr>
        <w:t xml:space="preserve"> </w:t>
      </w:r>
      <w:r w:rsidRPr="00341BBE">
        <w:rPr>
          <w:b/>
          <w:bCs/>
        </w:rPr>
        <w:t>card</w:t>
      </w:r>
      <w:r>
        <w:rPr>
          <w:b/>
          <w:bCs/>
        </w:rPr>
        <w:t>.</w:t>
      </w:r>
      <w:r>
        <w:t xml:space="preserve"> Validate that the </w:t>
      </w:r>
      <w:r w:rsidRPr="00B95754">
        <w:rPr>
          <w:b/>
          <w:bCs/>
        </w:rPr>
        <w:t>credit card</w:t>
      </w:r>
      <w:r>
        <w:t xml:space="preserve"> must be either “</w:t>
      </w:r>
      <w:r>
        <w:rPr>
          <w:b/>
          <w:bCs/>
        </w:rPr>
        <w:t>Visa”</w:t>
      </w:r>
      <w:r>
        <w:t xml:space="preserve">, </w:t>
      </w:r>
      <w:r w:rsidRPr="009B4D8A">
        <w:rPr>
          <w:b/>
          <w:bCs/>
        </w:rPr>
        <w:t>“Mastercard”</w:t>
      </w:r>
      <w:r>
        <w:t xml:space="preserve">, </w:t>
      </w:r>
      <w:r w:rsidRPr="009B4D8A">
        <w:rPr>
          <w:b/>
          <w:bCs/>
        </w:rPr>
        <w:t>“Discover”</w:t>
      </w:r>
      <w:r>
        <w:rPr>
          <w:b/>
          <w:bCs/>
        </w:rPr>
        <w:t xml:space="preserve">. </w:t>
      </w:r>
      <w:r>
        <w:t>(Case Sensitive)</w:t>
      </w:r>
    </w:p>
    <w:p w14:paraId="717770D3" w14:textId="77777777" w:rsidR="00FD0F2E" w:rsidRPr="00CB0DE7" w:rsidRDefault="00FD0F2E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>
        <w:t xml:space="preserve">Ask the user to </w:t>
      </w:r>
      <w:r w:rsidRPr="001D2F30">
        <w:rPr>
          <w:b/>
          <w:bCs/>
        </w:rPr>
        <w:t>Top Up</w:t>
      </w:r>
      <w:r>
        <w:rPr>
          <w:b/>
          <w:bCs/>
        </w:rPr>
        <w:t xml:space="preserve"> </w:t>
      </w:r>
      <w:r>
        <w:t xml:space="preserve">some amount of money. Validate that the </w:t>
      </w:r>
      <w:r w:rsidRPr="009303CF">
        <w:rPr>
          <w:b/>
          <w:bCs/>
        </w:rPr>
        <w:t>Top Up</w:t>
      </w:r>
      <w:r>
        <w:rPr>
          <w:b/>
          <w:bCs/>
        </w:rPr>
        <w:t xml:space="preserve"> </w:t>
      </w:r>
      <w:r>
        <w:t xml:space="preserve">must be between </w:t>
      </w:r>
      <w:r w:rsidRPr="009303CF">
        <w:rPr>
          <w:b/>
          <w:bCs/>
        </w:rPr>
        <w:t>100</w:t>
      </w:r>
      <w:r>
        <w:rPr>
          <w:b/>
          <w:bCs/>
        </w:rPr>
        <w:t xml:space="preserve"> </w:t>
      </w:r>
      <w:r w:rsidRPr="009303CF">
        <w:t>and</w:t>
      </w:r>
      <w:r>
        <w:rPr>
          <w:b/>
          <w:bCs/>
        </w:rPr>
        <w:t xml:space="preserve"> 1000. </w:t>
      </w:r>
    </w:p>
    <w:p w14:paraId="0E30500F" w14:textId="77777777" w:rsidR="00FD0F2E" w:rsidRDefault="00FD0F2E" w:rsidP="00FD0F2E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5863A29" wp14:editId="5971E38D">
            <wp:extent cx="5760000" cy="1833813"/>
            <wp:effectExtent l="19050" t="19050" r="12700" b="146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8338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7BF73C" w14:textId="77777777" w:rsidR="00FD0F2E" w:rsidRDefault="00FD0F2E" w:rsidP="00FD0F2E">
      <w:pPr>
        <w:pStyle w:val="ListParagraph"/>
        <w:numPr>
          <w:ilvl w:val="0"/>
          <w:numId w:val="28"/>
        </w:numPr>
        <w:spacing w:after="160" w:line="360" w:lineRule="auto"/>
        <w:ind w:left="540" w:hanging="270"/>
      </w:pPr>
      <w:r>
        <w:lastRenderedPageBreak/>
        <w:t xml:space="preserve">Calculate the </w:t>
      </w:r>
      <w:r>
        <w:rPr>
          <w:b/>
          <w:bCs/>
        </w:rPr>
        <w:t>Administration fee</w:t>
      </w:r>
      <w:r>
        <w:t xml:space="preserve"> based on this formula:</w:t>
      </w:r>
    </w:p>
    <w:p w14:paraId="24C8A3F2" w14:textId="77777777" w:rsidR="00FD0F2E" w:rsidRDefault="00FD0F2E" w:rsidP="00FD0F2E">
      <w:pPr>
        <w:pStyle w:val="ListParagraph"/>
        <w:spacing w:line="360" w:lineRule="auto"/>
        <w:ind w:left="540"/>
      </w:pPr>
      <w:r>
        <w:rPr>
          <w:noProof/>
        </w:rPr>
        <mc:AlternateContent>
          <mc:Choice Requires="wps">
            <w:drawing>
              <wp:inline distT="0" distB="0" distL="0" distR="0" wp14:anchorId="01337BF5" wp14:editId="2F27106A">
                <wp:extent cx="5760000" cy="317500"/>
                <wp:effectExtent l="0" t="0" r="12700" b="2540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04F1F" w14:textId="77777777" w:rsidR="00FD0F2E" w:rsidRPr="00714739" w:rsidRDefault="00FD0F2E" w:rsidP="00FD0F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Administration fee = Top Up *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337BF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3.5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" fillcolor="white [3201]" strokeweight="1pt">
                <v:textbox>
                  <w:txbxContent>
                    <w:p w14:paraId="55104F1F" w14:textId="77777777" w:rsidR="00FD0F2E" w:rsidRPr="00714739" w:rsidRDefault="00FD0F2E" w:rsidP="00FD0F2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Administration fee = Top Up * 5%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464B2A" w14:textId="77777777" w:rsidR="00FD0F2E" w:rsidRDefault="00FD0F2E" w:rsidP="00FD0F2E">
      <w:pPr>
        <w:pStyle w:val="ListParagraph"/>
        <w:numPr>
          <w:ilvl w:val="0"/>
          <w:numId w:val="28"/>
        </w:numPr>
        <w:spacing w:after="160" w:line="360" w:lineRule="auto"/>
        <w:ind w:left="540" w:hanging="270"/>
      </w:pPr>
      <w:r>
        <w:t xml:space="preserve">Calculate the </w:t>
      </w:r>
      <w:r w:rsidRPr="00714739">
        <w:rPr>
          <w:b/>
          <w:bCs/>
        </w:rPr>
        <w:t>Balance</w:t>
      </w:r>
      <w:r>
        <w:t xml:space="preserve"> based on this formula: </w:t>
      </w:r>
    </w:p>
    <w:p w14:paraId="63BE5256" w14:textId="77777777" w:rsidR="00FD0F2E" w:rsidRDefault="00FD0F2E" w:rsidP="00FD0F2E">
      <w:pPr>
        <w:pStyle w:val="ListParagraph"/>
        <w:spacing w:line="360" w:lineRule="auto"/>
        <w:ind w:left="540"/>
      </w:pPr>
      <w:r>
        <w:rPr>
          <w:noProof/>
        </w:rPr>
        <mc:AlternateContent>
          <mc:Choice Requires="wps">
            <w:drawing>
              <wp:inline distT="0" distB="0" distL="0" distR="0" wp14:anchorId="08AD8502" wp14:editId="03D45C2F">
                <wp:extent cx="5760000" cy="317500"/>
                <wp:effectExtent l="0" t="0" r="12700" b="2540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8358C" w14:textId="77777777" w:rsidR="00FD0F2E" w:rsidRPr="00714739" w:rsidRDefault="00FD0F2E" w:rsidP="00FD0F2E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Balance = Top Up – Administration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AD8502" id="Text Box 13" o:spid="_x0000_s1027" type="#_x0000_t202" style="width:453.5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" fillcolor="white [3201]" strokeweight="1pt">
                <v:textbox>
                  <w:txbxContent>
                    <w:p w14:paraId="6DB8358C" w14:textId="77777777" w:rsidR="00FD0F2E" w:rsidRPr="00714739" w:rsidRDefault="00FD0F2E" w:rsidP="00FD0F2E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Balance = Top Up – Administration fee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9A368" w14:textId="77777777" w:rsidR="00FD0F2E" w:rsidRPr="00CB0DE7" w:rsidRDefault="00FD0F2E" w:rsidP="00FD0F2E">
      <w:pPr>
        <w:numPr>
          <w:ilvl w:val="0"/>
          <w:numId w:val="16"/>
        </w:numPr>
        <w:spacing w:line="360" w:lineRule="auto"/>
        <w:ind w:left="567" w:hanging="283"/>
        <w:contextualSpacing/>
        <w:jc w:val="both"/>
      </w:pPr>
      <w:r w:rsidRPr="00CB0DE7">
        <w:t xml:space="preserve">Display the product detail that consist of </w:t>
      </w:r>
      <w:r>
        <w:rPr>
          <w:b/>
        </w:rPr>
        <w:t>Email</w:t>
      </w:r>
      <w:r w:rsidRPr="00CB0DE7">
        <w:t xml:space="preserve">, </w:t>
      </w:r>
      <w:r>
        <w:rPr>
          <w:b/>
        </w:rPr>
        <w:t>Username</w:t>
      </w:r>
      <w:r w:rsidRPr="00CB0DE7">
        <w:t xml:space="preserve">, </w:t>
      </w:r>
      <w:r>
        <w:rPr>
          <w:b/>
        </w:rPr>
        <w:t>Password</w:t>
      </w:r>
      <w:r w:rsidRPr="00CB0DE7">
        <w:t>,</w:t>
      </w:r>
      <w:r>
        <w:t xml:space="preserve"> </w:t>
      </w:r>
      <w:r>
        <w:rPr>
          <w:b/>
          <w:bCs/>
        </w:rPr>
        <w:t>Credit card</w:t>
      </w:r>
      <w:r>
        <w:t>,</w:t>
      </w:r>
      <w:r>
        <w:rPr>
          <w:b/>
          <w:bCs/>
        </w:rPr>
        <w:t xml:space="preserve"> Top Up, Administration fee, </w:t>
      </w:r>
      <w:r>
        <w:t>and</w:t>
      </w:r>
      <w:r>
        <w:rPr>
          <w:b/>
          <w:bCs/>
        </w:rPr>
        <w:t xml:space="preserve"> Balance</w:t>
      </w:r>
      <w:r>
        <w:t>.</w:t>
      </w:r>
    </w:p>
    <w:p w14:paraId="4AAE916A" w14:textId="77777777" w:rsidR="00FD0F2E" w:rsidRPr="00CB0DE7" w:rsidRDefault="00FD0F2E" w:rsidP="00FD0F2E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04E1269F" wp14:editId="4C934BAF">
            <wp:extent cx="5760000" cy="1224831"/>
            <wp:effectExtent l="19050" t="19050" r="12700" b="1397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248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D7809" w14:textId="77777777" w:rsidR="00FD0F2E" w:rsidRPr="00CB0DE7" w:rsidRDefault="00FD0F2E" w:rsidP="00FD0F2E">
      <w:pPr>
        <w:numPr>
          <w:ilvl w:val="0"/>
          <w:numId w:val="14"/>
        </w:numPr>
        <w:spacing w:line="360" w:lineRule="auto"/>
        <w:ind w:left="284" w:hanging="284"/>
        <w:contextualSpacing/>
        <w:jc w:val="both"/>
      </w:pPr>
      <w:r w:rsidRPr="00CB0DE7">
        <w:t xml:space="preserve">If user choses </w:t>
      </w:r>
      <w:r w:rsidRPr="00CB0DE7">
        <w:rPr>
          <w:b/>
        </w:rPr>
        <w:t>menu 2</w:t>
      </w:r>
      <w:r w:rsidRPr="00CB0DE7">
        <w:t xml:space="preserve"> (“</w:t>
      </w:r>
      <w:r w:rsidRPr="00CB0DE7">
        <w:rPr>
          <w:b/>
        </w:rPr>
        <w:t>Exit</w:t>
      </w:r>
      <w:r w:rsidRPr="00CB0DE7">
        <w:t>”), then the program will be closed.</w:t>
      </w:r>
    </w:p>
    <w:p w14:paraId="3636EB87" w14:textId="77777777" w:rsidR="00427BEC" w:rsidRDefault="00427BEC" w:rsidP="00427BEC">
      <w:pPr>
        <w:pStyle w:val="ListParagraph"/>
        <w:spacing w:line="360" w:lineRule="auto"/>
        <w:ind w:left="284"/>
        <w:jc w:val="both"/>
      </w:pPr>
    </w:p>
    <w:p w14:paraId="1784F68C" w14:textId="23677F81" w:rsidR="006F2FE9" w:rsidRPr="006F2FE9" w:rsidRDefault="006F2FE9" w:rsidP="006F2FE9">
      <w:pPr>
        <w:spacing w:line="360" w:lineRule="auto"/>
        <w:jc w:val="center"/>
        <w:rPr>
          <w:b/>
          <w:bCs/>
        </w:rPr>
      </w:pPr>
      <w:r w:rsidRPr="006F2FE9">
        <w:rPr>
          <w:b/>
          <w:bCs/>
        </w:rPr>
        <w:t>Good Luck</w:t>
      </w:r>
    </w:p>
    <w:sectPr w:rsidR="006F2FE9" w:rsidRPr="006F2FE9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E545D" w14:textId="77777777" w:rsidR="00E976C5" w:rsidRDefault="00E976C5" w:rsidP="00273E4A">
      <w:r>
        <w:separator/>
      </w:r>
    </w:p>
  </w:endnote>
  <w:endnote w:type="continuationSeparator" w:id="0">
    <w:p w14:paraId="16CAB328" w14:textId="77777777" w:rsidR="00E976C5" w:rsidRDefault="00E976C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B3964" w14:textId="77777777" w:rsidR="00E976C5" w:rsidRDefault="00E976C5" w:rsidP="00273E4A">
      <w:r>
        <w:separator/>
      </w:r>
    </w:p>
  </w:footnote>
  <w:footnote w:type="continuationSeparator" w:id="0">
    <w:p w14:paraId="76EAE577" w14:textId="77777777" w:rsidR="00E976C5" w:rsidRDefault="00E976C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6E60D12" w:rsidR="005D0782" w:rsidRDefault="006F2FE9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6F2FE9">
            <w:rPr>
              <w:b/>
              <w:sz w:val="20"/>
              <w:lang w:val="id-ID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619"/>
    <w:multiLevelType w:val="hybridMultilevel"/>
    <w:tmpl w:val="E79CF44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3EF1"/>
    <w:multiLevelType w:val="hybridMultilevel"/>
    <w:tmpl w:val="ABDA3420"/>
    <w:lvl w:ilvl="0" w:tplc="0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D1883"/>
    <w:multiLevelType w:val="hybridMultilevel"/>
    <w:tmpl w:val="F98E3FB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60770"/>
    <w:multiLevelType w:val="hybridMultilevel"/>
    <w:tmpl w:val="8D50C5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BE6598"/>
    <w:multiLevelType w:val="hybridMultilevel"/>
    <w:tmpl w:val="75026828"/>
    <w:lvl w:ilvl="0" w:tplc="08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A9E3CF9"/>
    <w:multiLevelType w:val="hybridMultilevel"/>
    <w:tmpl w:val="AFBC4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36592"/>
    <w:multiLevelType w:val="hybridMultilevel"/>
    <w:tmpl w:val="4B205B08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505F6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23A25"/>
    <w:multiLevelType w:val="hybridMultilevel"/>
    <w:tmpl w:val="21F28662"/>
    <w:lvl w:ilvl="0" w:tplc="3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A83960"/>
    <w:multiLevelType w:val="hybridMultilevel"/>
    <w:tmpl w:val="01CA163A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8225BA"/>
    <w:multiLevelType w:val="hybridMultilevel"/>
    <w:tmpl w:val="013A5F0E"/>
    <w:lvl w:ilvl="0" w:tplc="0809000F">
      <w:start w:val="1"/>
      <w:numFmt w:val="decimal"/>
      <w:lvlText w:val="%1."/>
      <w:lvlJc w:val="left"/>
      <w:pPr>
        <w:ind w:left="2149" w:hanging="360"/>
      </w:pPr>
    </w:lvl>
    <w:lvl w:ilvl="1" w:tplc="08090019" w:tentative="1">
      <w:start w:val="1"/>
      <w:numFmt w:val="lowerLetter"/>
      <w:lvlText w:val="%2."/>
      <w:lvlJc w:val="left"/>
      <w:pPr>
        <w:ind w:left="2869" w:hanging="360"/>
      </w:pPr>
    </w:lvl>
    <w:lvl w:ilvl="2" w:tplc="0809001B" w:tentative="1">
      <w:start w:val="1"/>
      <w:numFmt w:val="lowerRoman"/>
      <w:lvlText w:val="%3."/>
      <w:lvlJc w:val="right"/>
      <w:pPr>
        <w:ind w:left="3589" w:hanging="180"/>
      </w:pPr>
    </w:lvl>
    <w:lvl w:ilvl="3" w:tplc="0809000F" w:tentative="1">
      <w:start w:val="1"/>
      <w:numFmt w:val="decimal"/>
      <w:lvlText w:val="%4."/>
      <w:lvlJc w:val="left"/>
      <w:pPr>
        <w:ind w:left="4309" w:hanging="360"/>
      </w:pPr>
    </w:lvl>
    <w:lvl w:ilvl="4" w:tplc="08090019" w:tentative="1">
      <w:start w:val="1"/>
      <w:numFmt w:val="lowerLetter"/>
      <w:lvlText w:val="%5."/>
      <w:lvlJc w:val="left"/>
      <w:pPr>
        <w:ind w:left="5029" w:hanging="360"/>
      </w:pPr>
    </w:lvl>
    <w:lvl w:ilvl="5" w:tplc="0809001B" w:tentative="1">
      <w:start w:val="1"/>
      <w:numFmt w:val="lowerRoman"/>
      <w:lvlText w:val="%6."/>
      <w:lvlJc w:val="right"/>
      <w:pPr>
        <w:ind w:left="5749" w:hanging="180"/>
      </w:pPr>
    </w:lvl>
    <w:lvl w:ilvl="6" w:tplc="0809000F" w:tentative="1">
      <w:start w:val="1"/>
      <w:numFmt w:val="decimal"/>
      <w:lvlText w:val="%7."/>
      <w:lvlJc w:val="left"/>
      <w:pPr>
        <w:ind w:left="6469" w:hanging="360"/>
      </w:pPr>
    </w:lvl>
    <w:lvl w:ilvl="7" w:tplc="08090019" w:tentative="1">
      <w:start w:val="1"/>
      <w:numFmt w:val="lowerLetter"/>
      <w:lvlText w:val="%8."/>
      <w:lvlJc w:val="left"/>
      <w:pPr>
        <w:ind w:left="7189" w:hanging="360"/>
      </w:pPr>
    </w:lvl>
    <w:lvl w:ilvl="8" w:tplc="0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5CA623D1"/>
    <w:multiLevelType w:val="hybridMultilevel"/>
    <w:tmpl w:val="1FBE02EC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408A7"/>
    <w:multiLevelType w:val="hybridMultilevel"/>
    <w:tmpl w:val="3A1C8C5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A718D7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6"/>
  </w:num>
  <w:num w:numId="4">
    <w:abstractNumId w:val="11"/>
  </w:num>
  <w:num w:numId="5">
    <w:abstractNumId w:val="20"/>
  </w:num>
  <w:num w:numId="6">
    <w:abstractNumId w:val="15"/>
  </w:num>
  <w:num w:numId="7">
    <w:abstractNumId w:val="21"/>
  </w:num>
  <w:num w:numId="8">
    <w:abstractNumId w:val="1"/>
  </w:num>
  <w:num w:numId="9">
    <w:abstractNumId w:val="6"/>
  </w:num>
  <w:num w:numId="1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2"/>
  </w:num>
  <w:num w:numId="14">
    <w:abstractNumId w:val="4"/>
  </w:num>
  <w:num w:numId="15">
    <w:abstractNumId w:val="17"/>
  </w:num>
  <w:num w:numId="16">
    <w:abstractNumId w:val="7"/>
  </w:num>
  <w:num w:numId="17">
    <w:abstractNumId w:val="2"/>
  </w:num>
  <w:num w:numId="18">
    <w:abstractNumId w:val="8"/>
  </w:num>
  <w:num w:numId="19">
    <w:abstractNumId w:val="13"/>
  </w:num>
  <w:num w:numId="20">
    <w:abstractNumId w:val="18"/>
  </w:num>
  <w:num w:numId="21">
    <w:abstractNumId w:val="14"/>
  </w:num>
  <w:num w:numId="22">
    <w:abstractNumId w:val="4"/>
  </w:num>
  <w:num w:numId="23">
    <w:abstractNumId w:val="5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14"/>
  </w:num>
  <w:num w:numId="27">
    <w:abstractNumId w:val="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1E11"/>
    <w:rsid w:val="00012F67"/>
    <w:rsid w:val="00020F10"/>
    <w:rsid w:val="00051154"/>
    <w:rsid w:val="00072DE7"/>
    <w:rsid w:val="000732DF"/>
    <w:rsid w:val="00085EE8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1088"/>
    <w:rsid w:val="001128D4"/>
    <w:rsid w:val="00122BC2"/>
    <w:rsid w:val="00126822"/>
    <w:rsid w:val="00131DAA"/>
    <w:rsid w:val="00145C2E"/>
    <w:rsid w:val="00150E94"/>
    <w:rsid w:val="00151847"/>
    <w:rsid w:val="0015698F"/>
    <w:rsid w:val="00160ECF"/>
    <w:rsid w:val="0016226F"/>
    <w:rsid w:val="00163A6F"/>
    <w:rsid w:val="00183F26"/>
    <w:rsid w:val="00194A24"/>
    <w:rsid w:val="001955A6"/>
    <w:rsid w:val="001A300E"/>
    <w:rsid w:val="001B3A2E"/>
    <w:rsid w:val="001B3DFA"/>
    <w:rsid w:val="001C06FC"/>
    <w:rsid w:val="001C3BB2"/>
    <w:rsid w:val="001D4810"/>
    <w:rsid w:val="001E4042"/>
    <w:rsid w:val="001E637E"/>
    <w:rsid w:val="001E654B"/>
    <w:rsid w:val="001E7ABE"/>
    <w:rsid w:val="001F64B6"/>
    <w:rsid w:val="00224780"/>
    <w:rsid w:val="00225280"/>
    <w:rsid w:val="00235C36"/>
    <w:rsid w:val="002376FA"/>
    <w:rsid w:val="00237F77"/>
    <w:rsid w:val="002650E2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010E"/>
    <w:rsid w:val="002C3AC5"/>
    <w:rsid w:val="002C7FC0"/>
    <w:rsid w:val="002D1472"/>
    <w:rsid w:val="002D7F31"/>
    <w:rsid w:val="002E3324"/>
    <w:rsid w:val="003002A2"/>
    <w:rsid w:val="00305136"/>
    <w:rsid w:val="003054E4"/>
    <w:rsid w:val="00313810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1973"/>
    <w:rsid w:val="003F71D2"/>
    <w:rsid w:val="004074A1"/>
    <w:rsid w:val="00420AFF"/>
    <w:rsid w:val="00422134"/>
    <w:rsid w:val="00427BEC"/>
    <w:rsid w:val="00434FFC"/>
    <w:rsid w:val="00435629"/>
    <w:rsid w:val="00446550"/>
    <w:rsid w:val="00446D31"/>
    <w:rsid w:val="0045325D"/>
    <w:rsid w:val="004564E4"/>
    <w:rsid w:val="004624D4"/>
    <w:rsid w:val="004633AF"/>
    <w:rsid w:val="0046440B"/>
    <w:rsid w:val="00470964"/>
    <w:rsid w:val="004716A8"/>
    <w:rsid w:val="00473C22"/>
    <w:rsid w:val="00483565"/>
    <w:rsid w:val="00494E4C"/>
    <w:rsid w:val="004A6F1F"/>
    <w:rsid w:val="004B166A"/>
    <w:rsid w:val="004B47B5"/>
    <w:rsid w:val="004B6AFE"/>
    <w:rsid w:val="004C0F0C"/>
    <w:rsid w:val="004D176C"/>
    <w:rsid w:val="004E7352"/>
    <w:rsid w:val="005205F1"/>
    <w:rsid w:val="00520E03"/>
    <w:rsid w:val="005314B7"/>
    <w:rsid w:val="00535DA7"/>
    <w:rsid w:val="005447D7"/>
    <w:rsid w:val="0055410B"/>
    <w:rsid w:val="0055546F"/>
    <w:rsid w:val="00556E41"/>
    <w:rsid w:val="00571B72"/>
    <w:rsid w:val="00582417"/>
    <w:rsid w:val="00582E4C"/>
    <w:rsid w:val="00587F9D"/>
    <w:rsid w:val="005A072D"/>
    <w:rsid w:val="005A32DD"/>
    <w:rsid w:val="005B049F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05DFE"/>
    <w:rsid w:val="00635EE5"/>
    <w:rsid w:val="00643F75"/>
    <w:rsid w:val="00664137"/>
    <w:rsid w:val="0067443D"/>
    <w:rsid w:val="006D36BC"/>
    <w:rsid w:val="006E1E8E"/>
    <w:rsid w:val="006F2FE9"/>
    <w:rsid w:val="006F4D80"/>
    <w:rsid w:val="00701ECA"/>
    <w:rsid w:val="00714115"/>
    <w:rsid w:val="00720962"/>
    <w:rsid w:val="0072245D"/>
    <w:rsid w:val="00737595"/>
    <w:rsid w:val="00743755"/>
    <w:rsid w:val="00770B5D"/>
    <w:rsid w:val="00787247"/>
    <w:rsid w:val="007955AD"/>
    <w:rsid w:val="007B5A6A"/>
    <w:rsid w:val="007C1C37"/>
    <w:rsid w:val="007E0EE7"/>
    <w:rsid w:val="00810737"/>
    <w:rsid w:val="00811C48"/>
    <w:rsid w:val="00812A7F"/>
    <w:rsid w:val="00815DB3"/>
    <w:rsid w:val="00834125"/>
    <w:rsid w:val="0083459F"/>
    <w:rsid w:val="0083780E"/>
    <w:rsid w:val="008674E6"/>
    <w:rsid w:val="00876001"/>
    <w:rsid w:val="00876A58"/>
    <w:rsid w:val="008939EF"/>
    <w:rsid w:val="00894072"/>
    <w:rsid w:val="00895B8D"/>
    <w:rsid w:val="00897FF3"/>
    <w:rsid w:val="008B08C6"/>
    <w:rsid w:val="008B212E"/>
    <w:rsid w:val="008B5210"/>
    <w:rsid w:val="008B7541"/>
    <w:rsid w:val="008C1A4A"/>
    <w:rsid w:val="008D1B94"/>
    <w:rsid w:val="008D411F"/>
    <w:rsid w:val="008F740C"/>
    <w:rsid w:val="0090051C"/>
    <w:rsid w:val="009010C1"/>
    <w:rsid w:val="00901A30"/>
    <w:rsid w:val="0090372F"/>
    <w:rsid w:val="00917627"/>
    <w:rsid w:val="00932B6E"/>
    <w:rsid w:val="00933D27"/>
    <w:rsid w:val="0093677F"/>
    <w:rsid w:val="00937B93"/>
    <w:rsid w:val="00944ADA"/>
    <w:rsid w:val="009568C5"/>
    <w:rsid w:val="00961A2D"/>
    <w:rsid w:val="0097243E"/>
    <w:rsid w:val="00972817"/>
    <w:rsid w:val="00973849"/>
    <w:rsid w:val="00980494"/>
    <w:rsid w:val="009832E4"/>
    <w:rsid w:val="00997B61"/>
    <w:rsid w:val="009A2464"/>
    <w:rsid w:val="009A3737"/>
    <w:rsid w:val="009C7801"/>
    <w:rsid w:val="009E29D9"/>
    <w:rsid w:val="009E3383"/>
    <w:rsid w:val="009E3E78"/>
    <w:rsid w:val="00A06D8C"/>
    <w:rsid w:val="00A1473C"/>
    <w:rsid w:val="00A200E2"/>
    <w:rsid w:val="00A32343"/>
    <w:rsid w:val="00A46082"/>
    <w:rsid w:val="00A50AF3"/>
    <w:rsid w:val="00A52AB7"/>
    <w:rsid w:val="00A53D38"/>
    <w:rsid w:val="00A552D5"/>
    <w:rsid w:val="00A67F83"/>
    <w:rsid w:val="00A72163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1E0A"/>
    <w:rsid w:val="00B04C4C"/>
    <w:rsid w:val="00B06377"/>
    <w:rsid w:val="00B17AD5"/>
    <w:rsid w:val="00B212C7"/>
    <w:rsid w:val="00B25A20"/>
    <w:rsid w:val="00B26B71"/>
    <w:rsid w:val="00B440FB"/>
    <w:rsid w:val="00B4674F"/>
    <w:rsid w:val="00B517FB"/>
    <w:rsid w:val="00B67595"/>
    <w:rsid w:val="00B7140C"/>
    <w:rsid w:val="00B81979"/>
    <w:rsid w:val="00B948DA"/>
    <w:rsid w:val="00B955C4"/>
    <w:rsid w:val="00B9609E"/>
    <w:rsid w:val="00BA0878"/>
    <w:rsid w:val="00BA59B5"/>
    <w:rsid w:val="00BC6DE8"/>
    <w:rsid w:val="00BE0705"/>
    <w:rsid w:val="00BF2392"/>
    <w:rsid w:val="00BF2997"/>
    <w:rsid w:val="00BF7C45"/>
    <w:rsid w:val="00C10920"/>
    <w:rsid w:val="00C25F66"/>
    <w:rsid w:val="00C32D7A"/>
    <w:rsid w:val="00C44051"/>
    <w:rsid w:val="00C525FC"/>
    <w:rsid w:val="00C56C03"/>
    <w:rsid w:val="00C57A8A"/>
    <w:rsid w:val="00C57FE8"/>
    <w:rsid w:val="00C60484"/>
    <w:rsid w:val="00C6549A"/>
    <w:rsid w:val="00C8483C"/>
    <w:rsid w:val="00C915BF"/>
    <w:rsid w:val="00CB3B33"/>
    <w:rsid w:val="00CB6BA5"/>
    <w:rsid w:val="00CB736B"/>
    <w:rsid w:val="00CD64BC"/>
    <w:rsid w:val="00CE2D15"/>
    <w:rsid w:val="00CF11B0"/>
    <w:rsid w:val="00CF60E2"/>
    <w:rsid w:val="00D04051"/>
    <w:rsid w:val="00D1539C"/>
    <w:rsid w:val="00D22C95"/>
    <w:rsid w:val="00D30822"/>
    <w:rsid w:val="00D3685C"/>
    <w:rsid w:val="00D37E0D"/>
    <w:rsid w:val="00D47C75"/>
    <w:rsid w:val="00D50C0C"/>
    <w:rsid w:val="00D60A6D"/>
    <w:rsid w:val="00D67DFC"/>
    <w:rsid w:val="00D712E4"/>
    <w:rsid w:val="00D95848"/>
    <w:rsid w:val="00DA4A85"/>
    <w:rsid w:val="00DB0A75"/>
    <w:rsid w:val="00DB770C"/>
    <w:rsid w:val="00DC4B9D"/>
    <w:rsid w:val="00DC700A"/>
    <w:rsid w:val="00DE2FA6"/>
    <w:rsid w:val="00DF2179"/>
    <w:rsid w:val="00DF224B"/>
    <w:rsid w:val="00DF5480"/>
    <w:rsid w:val="00DF718C"/>
    <w:rsid w:val="00E0375C"/>
    <w:rsid w:val="00E03DA9"/>
    <w:rsid w:val="00E047D9"/>
    <w:rsid w:val="00E32E57"/>
    <w:rsid w:val="00E335DA"/>
    <w:rsid w:val="00E36B77"/>
    <w:rsid w:val="00E36EA8"/>
    <w:rsid w:val="00E502A7"/>
    <w:rsid w:val="00E642BF"/>
    <w:rsid w:val="00E660C4"/>
    <w:rsid w:val="00E83F0C"/>
    <w:rsid w:val="00E976C5"/>
    <w:rsid w:val="00E97C95"/>
    <w:rsid w:val="00EA67F4"/>
    <w:rsid w:val="00EB5190"/>
    <w:rsid w:val="00EB7CD4"/>
    <w:rsid w:val="00EC6571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D0F2E"/>
    <w:rsid w:val="00FD221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6F2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65FBF-0CEF-4ECC-9D06-425D1CF84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70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63</cp:revision>
  <dcterms:created xsi:type="dcterms:W3CDTF">2020-08-31T05:32:00Z</dcterms:created>
  <dcterms:modified xsi:type="dcterms:W3CDTF">2020-09-03T13:44:00Z</dcterms:modified>
</cp:coreProperties>
</file>