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C7B7199" w:rsidR="00811C48" w:rsidRPr="001E7ABE" w:rsidRDefault="006F2FE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proofErr w:type="spellStart"/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>ssignment</w:t>
            </w:r>
            <w:proofErr w:type="spellEnd"/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5A9B14A5" w:rsidR="00321362" w:rsidRPr="00B67595" w:rsidRDefault="006F2FE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6F2FE9">
              <w:rPr>
                <w:rFonts w:ascii="Arial Narrow" w:hAnsi="Arial Narrow" w:cs="Tahoma"/>
                <w:sz w:val="36"/>
              </w:rPr>
              <w:t>COMP6178</w:t>
            </w:r>
          </w:p>
          <w:p w14:paraId="36656A16" w14:textId="60012536" w:rsidR="00235C36" w:rsidRPr="00876A58" w:rsidRDefault="006F2FE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6F2FE9">
              <w:rPr>
                <w:rFonts w:ascii="Arial Narrow" w:hAnsi="Arial Narrow" w:cs="Tahoma"/>
                <w:sz w:val="36"/>
              </w:rPr>
              <w:t>Introduction to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4372397" w:rsidR="00F80742" w:rsidRPr="00DF718C" w:rsidRDefault="006F2FE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6F2FE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1AD66AB" w:rsidR="000732DF" w:rsidRPr="0036420F" w:rsidRDefault="0071411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14115">
              <w:rPr>
                <w:rFonts w:ascii="Arial" w:hAnsi="Arial" w:cs="Arial"/>
                <w:b/>
                <w:sz w:val="20"/>
              </w:rPr>
              <w:t>O213-COMP6178-MW01-0</w:t>
            </w:r>
            <w:r w:rsidR="005C0DD5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DC17523" w:rsidR="00535DA7" w:rsidRPr="006F2FE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proofErr w:type="spellEnd"/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6E6BF10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1D3CAD12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3BC8405D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  <w:r>
        <w:rPr>
          <w:lang w:val="id-ID"/>
        </w:rPr>
        <w:t>,</w:t>
      </w:r>
    </w:p>
    <w:p w14:paraId="0C5A0BC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>
        <w:rPr>
          <w:rStyle w:val="longtext"/>
          <w:i/>
          <w:sz w:val="18"/>
          <w:szCs w:val="18"/>
        </w:rPr>
        <w:t>other</w:t>
      </w:r>
      <w:proofErr w:type="gramEnd"/>
      <w:r>
        <w:rPr>
          <w:rStyle w:val="longtext"/>
          <w:i/>
          <w:sz w:val="18"/>
          <w:szCs w:val="18"/>
        </w:rPr>
        <w:t xml:space="preserve"> student</w:t>
      </w:r>
    </w:p>
    <w:p w14:paraId="75836D0B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DFB3A54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answer from the book</w:t>
      </w:r>
    </w:p>
    <w:p w14:paraId="39F981C2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33F3AFC4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6AAC633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soal,</w:t>
      </w:r>
    </w:p>
    <w:p w14:paraId="00825DC2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4539D0A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6BC6000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3BBBD65" w14:textId="77777777" w:rsidR="006F2FE9" w:rsidRDefault="006F2FE9" w:rsidP="006F2FE9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045DC8A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1CE8476D" w14:textId="77777777" w:rsidR="006F2FE9" w:rsidRDefault="006F2FE9" w:rsidP="006F2FE9">
      <w:pPr>
        <w:ind w:left="540"/>
        <w:jc w:val="both"/>
        <w:rPr>
          <w:rStyle w:val="longtext"/>
          <w:sz w:val="18"/>
          <w:szCs w:val="18"/>
        </w:rPr>
      </w:pPr>
    </w:p>
    <w:p w14:paraId="1608EB61" w14:textId="77777777" w:rsidR="006F2FE9" w:rsidRDefault="006F2FE9" w:rsidP="006F2FE9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F3AA65A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380CBACA" w14:textId="77777777" w:rsidR="006F2FE9" w:rsidRDefault="006F2FE9" w:rsidP="006F2FE9">
      <w:pPr>
        <w:ind w:left="360" w:hanging="360"/>
      </w:pPr>
    </w:p>
    <w:p w14:paraId="5B66A708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0C22BAF8" w14:textId="77777777" w:rsidR="006F2FE9" w:rsidRDefault="006F2FE9" w:rsidP="006F2FE9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2B6B8680" w14:textId="77777777" w:rsidR="006F2FE9" w:rsidRDefault="006F2FE9" w:rsidP="006F2FE9">
      <w:pPr>
        <w:jc w:val="both"/>
        <w:rPr>
          <w:rStyle w:val="longtext"/>
          <w:i/>
          <w:sz w:val="18"/>
          <w:szCs w:val="18"/>
        </w:rPr>
      </w:pPr>
    </w:p>
    <w:p w14:paraId="57139E23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26A6830D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CFE577F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6F2FE9" w14:paraId="1EAEE78C" w14:textId="77777777" w:rsidTr="006F2F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F91CF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Tugas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6739708A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F3CC5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74EB14D9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BCD61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352E885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BA999CB" w14:textId="77777777" w:rsidTr="006F2FE9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A64D" w14:textId="77777777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AA8C" w14:textId="75AB8860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76C7" w14:textId="2C2EBE2A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60%</w:t>
            </w:r>
          </w:p>
        </w:tc>
      </w:tr>
    </w:tbl>
    <w:p w14:paraId="247DD0FF" w14:textId="77777777" w:rsidR="006F2FE9" w:rsidRDefault="006F2FE9" w:rsidP="006F2FE9">
      <w:pPr>
        <w:ind w:left="360"/>
        <w:jc w:val="both"/>
        <w:rPr>
          <w:lang w:val="id-ID"/>
        </w:rPr>
      </w:pPr>
    </w:p>
    <w:p w14:paraId="09C78EB9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proofErr w:type="spellStart"/>
      <w:r>
        <w:rPr>
          <w:lang w:val="id-ID"/>
        </w:rPr>
        <w:t>Software</w:t>
      </w:r>
      <w:proofErr w:type="spellEnd"/>
      <w:r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7BAF8A4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AE19693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F2FE9" w14:paraId="0B480D13" w14:textId="77777777" w:rsidTr="006F2FE9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A6DED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073805ED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F2FE9" w14:paraId="0328EDDA" w14:textId="77777777" w:rsidTr="006F2FE9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A866" w14:textId="13CE17B3" w:rsidR="006F2FE9" w:rsidRPr="006F2FE9" w:rsidRDefault="006F2FE9" w:rsidP="006F2FE9">
            <w:pPr>
              <w:rPr>
                <w:color w:val="000000"/>
                <w:lang w:val="id-ID"/>
              </w:rPr>
            </w:pPr>
            <w:r w:rsidRPr="006F2FE9">
              <w:rPr>
                <w:color w:val="000000"/>
                <w:lang w:val="id-ID"/>
              </w:rPr>
              <w:t>Java 8</w:t>
            </w:r>
          </w:p>
          <w:p w14:paraId="10540AA4" w14:textId="36837CFF" w:rsidR="006F2FE9" w:rsidRDefault="006F2FE9" w:rsidP="006F2FE9">
            <w:pPr>
              <w:rPr>
                <w:bCs/>
                <w:highlight w:val="yellow"/>
              </w:rPr>
            </w:pPr>
            <w:proofErr w:type="spellStart"/>
            <w:r w:rsidRPr="006F2FE9">
              <w:rPr>
                <w:color w:val="000000"/>
                <w:lang w:val="id-ID"/>
              </w:rPr>
              <w:t>Eclipse</w:t>
            </w:r>
            <w:proofErr w:type="spellEnd"/>
            <w:r w:rsidRPr="006F2FE9">
              <w:rPr>
                <w:color w:val="000000"/>
                <w:lang w:val="id-ID"/>
              </w:rPr>
              <w:t xml:space="preserve"> 2020.6</w:t>
            </w:r>
          </w:p>
        </w:tc>
      </w:tr>
    </w:tbl>
    <w:p w14:paraId="5439877B" w14:textId="00F4B62C" w:rsidR="006F2FE9" w:rsidRPr="006F2FE9" w:rsidRDefault="006F2FE9" w:rsidP="006F2FE9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UAP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3E0F57DF" w14:textId="19D91CBD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F2FE9">
        <w:rPr>
          <w:rStyle w:val="longtext"/>
          <w:i/>
          <w:iCs/>
          <w:sz w:val="18"/>
          <w:szCs w:val="18"/>
        </w:rPr>
        <w:t>File extensions should be included in assignment and final exam collection for this subject are described as follows:</w:t>
      </w:r>
      <w:r>
        <w:rPr>
          <w:rStyle w:val="longtext"/>
          <w:i/>
          <w:iCs/>
          <w:sz w:val="18"/>
          <w:szCs w:val="18"/>
        </w:rPr>
        <w:t xml:space="preserve"> </w:t>
      </w:r>
    </w:p>
    <w:p w14:paraId="6DAADCDA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F2FE9" w14:paraId="4162512D" w14:textId="77777777" w:rsidTr="006F2FE9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E7850A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 xml:space="preserve">Tugas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22E7B590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D227D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1490F2B3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B75FA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DA9AD19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079A01F" w14:textId="77777777" w:rsidTr="00996EBB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14EB" w14:textId="098C71B5" w:rsidR="006F2FE9" w:rsidRDefault="006F2FE9" w:rsidP="006F2FE9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78F4" w14:textId="6724BAD9" w:rsidR="006F2FE9" w:rsidRDefault="006F2FE9" w:rsidP="006F2FE9">
            <w:pPr>
              <w:jc w:val="center"/>
              <w:rPr>
                <w:bCs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EC99" w14:textId="4C2DAD06" w:rsidR="006F2FE9" w:rsidRPr="006F2FE9" w:rsidRDefault="006F2FE9" w:rsidP="006F2FE9">
            <w:pPr>
              <w:rPr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</w:tr>
    </w:tbl>
    <w:p w14:paraId="7500865F" w14:textId="77777777" w:rsidR="006F2FE9" w:rsidRDefault="006F2FE9" w:rsidP="006F2FE9">
      <w:pPr>
        <w:ind w:firstLine="360"/>
        <w:rPr>
          <w:lang w:val="id-ID"/>
        </w:rPr>
      </w:pPr>
    </w:p>
    <w:p w14:paraId="106BB738" w14:textId="77777777" w:rsidR="00012F67" w:rsidRDefault="00012F67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144E06E8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2C7E1C43" w14:textId="7E6E1A78" w:rsidR="00FD0F2E" w:rsidRPr="00203B08" w:rsidRDefault="00203B08" w:rsidP="00FD0F2E">
      <w:pPr>
        <w:spacing w:line="360" w:lineRule="auto"/>
        <w:jc w:val="center"/>
        <w:rPr>
          <w:b/>
          <w:bCs/>
        </w:rPr>
      </w:pPr>
      <w:proofErr w:type="spellStart"/>
      <w:r w:rsidRPr="00203B08">
        <w:rPr>
          <w:b/>
          <w:bCs/>
        </w:rPr>
        <w:t>ItemMuW</w:t>
      </w:r>
      <w:proofErr w:type="spellEnd"/>
    </w:p>
    <w:p w14:paraId="7D0EEF6F" w14:textId="5757F02C" w:rsidR="00FD0F2E" w:rsidRPr="00CB0DE7" w:rsidRDefault="007E3EE8" w:rsidP="00FD0F2E">
      <w:pPr>
        <w:spacing w:line="360" w:lineRule="auto"/>
        <w:ind w:firstLine="360"/>
        <w:jc w:val="both"/>
      </w:pPr>
      <w:proofErr w:type="spellStart"/>
      <w:r w:rsidRPr="007E3EE8">
        <w:rPr>
          <w:b/>
          <w:bCs/>
        </w:rPr>
        <w:t>ItemMuW</w:t>
      </w:r>
      <w:proofErr w:type="spellEnd"/>
      <w:r>
        <w:t xml:space="preserve"> is a website that can help gamer to sell their products. Because there’re so many scammers out there, we want to ensure that gamer can sell their products safely. You, as a programmer were tasked to create the program. The requirements are:</w:t>
      </w:r>
    </w:p>
    <w:p w14:paraId="41045EE6" w14:textId="42E6C196" w:rsidR="00FD0F2E" w:rsidRPr="00CB0DE7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 xml:space="preserve">The application consists of </w:t>
      </w:r>
      <w:r w:rsidR="007E3EE8">
        <w:rPr>
          <w:b/>
        </w:rPr>
        <w:t>3</w:t>
      </w:r>
      <w:r w:rsidRPr="00CB0DE7">
        <w:rPr>
          <w:b/>
        </w:rPr>
        <w:t xml:space="preserve"> menus</w:t>
      </w:r>
      <w:r w:rsidRPr="00CB0DE7">
        <w:t>:</w:t>
      </w:r>
    </w:p>
    <w:p w14:paraId="5FB974D8" w14:textId="6932D882" w:rsidR="00FD0F2E" w:rsidRDefault="007E3EE8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Insert Product</w:t>
      </w:r>
    </w:p>
    <w:p w14:paraId="5EA8EBDC" w14:textId="785ECAFC" w:rsidR="007E3EE8" w:rsidRPr="00CB0DE7" w:rsidRDefault="007E3EE8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Buy Product</w:t>
      </w:r>
    </w:p>
    <w:p w14:paraId="68C473C2" w14:textId="77777777" w:rsidR="00FD0F2E" w:rsidRPr="00CB0DE7" w:rsidRDefault="00FD0F2E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 w:rsidRPr="00CB0DE7">
        <w:rPr>
          <w:b/>
        </w:rPr>
        <w:t>Exit</w:t>
      </w:r>
    </w:p>
    <w:p w14:paraId="5399CBE4" w14:textId="48DC14BF" w:rsidR="00FD0F2E" w:rsidRPr="00CB0DE7" w:rsidRDefault="00CA7572" w:rsidP="00FD0F2E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3E14AEFD" wp14:editId="3A8A0451">
            <wp:extent cx="5800725" cy="1800225"/>
            <wp:effectExtent l="0" t="0" r="9525" b="9525"/>
            <wp:docPr id="21" name="Picture 2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D1AE" w14:textId="7747A384" w:rsidR="00FD0F2E" w:rsidRPr="00CB0DE7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 xml:space="preserve">If user choses </w:t>
      </w:r>
      <w:r w:rsidRPr="00291C0E">
        <w:rPr>
          <w:b/>
          <w:bCs/>
        </w:rPr>
        <w:t>menu</w:t>
      </w:r>
      <w:r w:rsidRPr="00CB0DE7">
        <w:rPr>
          <w:b/>
        </w:rPr>
        <w:t xml:space="preserve"> 1</w:t>
      </w:r>
      <w:r w:rsidRPr="00CB0DE7">
        <w:t xml:space="preserve"> (“</w:t>
      </w:r>
      <w:r w:rsidR="00CA7572">
        <w:rPr>
          <w:b/>
        </w:rPr>
        <w:t>Insert Product</w:t>
      </w:r>
      <w:r w:rsidRPr="00CB0DE7">
        <w:t>”), then the program will:</w:t>
      </w:r>
    </w:p>
    <w:p w14:paraId="1B8BD09D" w14:textId="682F8C4D" w:rsidR="00FD0F2E" w:rsidRPr="00CB0DE7" w:rsidRDefault="0065792B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 w:rsidRPr="0065792B">
        <w:t xml:space="preserve">Ask the user to </w:t>
      </w:r>
      <w:r w:rsidRPr="0065792B">
        <w:rPr>
          <w:b/>
          <w:bCs/>
        </w:rPr>
        <w:t>input</w:t>
      </w:r>
      <w:r w:rsidRPr="0065792B">
        <w:t xml:space="preserve"> their </w:t>
      </w:r>
      <w:r w:rsidRPr="0065792B">
        <w:rPr>
          <w:b/>
          <w:bCs/>
        </w:rPr>
        <w:t>product name</w:t>
      </w:r>
      <w:r w:rsidRPr="0065792B">
        <w:t xml:space="preserve">. Validate product name </w:t>
      </w:r>
      <w:r w:rsidRPr="0065792B">
        <w:rPr>
          <w:b/>
          <w:bCs/>
        </w:rPr>
        <w:t>must be between 6 characters and 20 characters</w:t>
      </w:r>
      <w:r w:rsidRPr="0065792B">
        <w:t>.</w:t>
      </w:r>
    </w:p>
    <w:p w14:paraId="5DCEC6B0" w14:textId="3A624CF8" w:rsidR="00FD0F2E" w:rsidRPr="00CB0DE7" w:rsidRDefault="0065792B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>Ask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b/>
        </w:rPr>
        <w:t>input</w:t>
      </w:r>
      <w:r>
        <w:rPr>
          <w:b/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rPr>
          <w:b/>
        </w:rPr>
        <w:t>product</w:t>
      </w:r>
      <w:r>
        <w:rPr>
          <w:b/>
          <w:spacing w:val="40"/>
        </w:rPr>
        <w:t xml:space="preserve"> </w:t>
      </w:r>
      <w:r>
        <w:rPr>
          <w:b/>
        </w:rPr>
        <w:t>type</w:t>
      </w:r>
      <w:r>
        <w:t>.</w:t>
      </w:r>
      <w:r>
        <w:rPr>
          <w:spacing w:val="40"/>
        </w:rPr>
        <w:t xml:space="preserve"> </w:t>
      </w:r>
      <w:r>
        <w:t>Validate</w:t>
      </w:r>
      <w:r>
        <w:rPr>
          <w:spacing w:val="40"/>
        </w:rPr>
        <w:t xml:space="preserve"> </w:t>
      </w:r>
      <w:r w:rsidRPr="0065792B">
        <w:rPr>
          <w:bCs/>
        </w:rPr>
        <w:t>product</w:t>
      </w:r>
      <w:r w:rsidRPr="0065792B">
        <w:rPr>
          <w:bCs/>
          <w:spacing w:val="40"/>
        </w:rPr>
        <w:t xml:space="preserve"> </w:t>
      </w:r>
      <w:r w:rsidRPr="0065792B">
        <w:rPr>
          <w:bCs/>
        </w:rPr>
        <w:t>type</w:t>
      </w:r>
      <w:r>
        <w:rPr>
          <w:b/>
          <w:spacing w:val="40"/>
        </w:rPr>
        <w:t xml:space="preserve"> </w:t>
      </w:r>
      <w:r w:rsidRPr="0065792B">
        <w:rPr>
          <w:b/>
          <w:bCs/>
        </w:rPr>
        <w:t>must</w:t>
      </w:r>
      <w:r w:rsidRPr="0065792B">
        <w:rPr>
          <w:b/>
          <w:bCs/>
          <w:spacing w:val="40"/>
        </w:rPr>
        <w:t xml:space="preserve"> </w:t>
      </w:r>
      <w:r w:rsidRPr="0065792B">
        <w:rPr>
          <w:b/>
          <w:bCs/>
        </w:rPr>
        <w:t>be</w:t>
      </w:r>
      <w:r>
        <w:rPr>
          <w:spacing w:val="56"/>
        </w:rPr>
        <w:t xml:space="preserve"> </w:t>
      </w:r>
      <w:r>
        <w:t>either “</w:t>
      </w:r>
      <w:r>
        <w:rPr>
          <w:b/>
        </w:rPr>
        <w:t>Currency</w:t>
      </w:r>
      <w:r>
        <w:t>”, “</w:t>
      </w:r>
      <w:r>
        <w:rPr>
          <w:b/>
        </w:rPr>
        <w:t>Item</w:t>
      </w:r>
      <w:r>
        <w:t>”, or “</w:t>
      </w:r>
      <w:r>
        <w:rPr>
          <w:b/>
        </w:rPr>
        <w:t>Account</w:t>
      </w:r>
      <w:r>
        <w:t xml:space="preserve">” </w:t>
      </w:r>
      <w:r w:rsidRPr="0065792B">
        <w:rPr>
          <w:b/>
          <w:bCs/>
        </w:rPr>
        <w:t>(Case Sensitive)</w:t>
      </w:r>
      <w:r>
        <w:t>.</w:t>
      </w:r>
    </w:p>
    <w:p w14:paraId="60A93BDB" w14:textId="0106B1CD" w:rsidR="00FD0F2E" w:rsidRPr="00CA63AE" w:rsidRDefault="0065792B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 w:rsidRPr="0065792B">
        <w:t xml:space="preserve">Ask the user to </w:t>
      </w:r>
      <w:r w:rsidRPr="0065792B">
        <w:rPr>
          <w:b/>
          <w:bCs/>
        </w:rPr>
        <w:t>input</w:t>
      </w:r>
      <w:r w:rsidRPr="0065792B">
        <w:t xml:space="preserve"> their </w:t>
      </w:r>
      <w:r w:rsidRPr="0065792B">
        <w:rPr>
          <w:b/>
          <w:bCs/>
        </w:rPr>
        <w:t>product price</w:t>
      </w:r>
      <w:r w:rsidRPr="0065792B">
        <w:t xml:space="preserve">. Validate price </w:t>
      </w:r>
      <w:r w:rsidRPr="0065792B">
        <w:rPr>
          <w:b/>
          <w:bCs/>
        </w:rPr>
        <w:t>must be between 10.000 and 1.000.000</w:t>
      </w:r>
      <w:r w:rsidRPr="0065792B">
        <w:t>.</w:t>
      </w:r>
    </w:p>
    <w:p w14:paraId="576A2C4E" w14:textId="78DFBCFE" w:rsidR="00FD0F2E" w:rsidRDefault="0065792B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 w:rsidRPr="0065792B">
        <w:t xml:space="preserve">Ask the user to </w:t>
      </w:r>
      <w:r w:rsidRPr="0065792B">
        <w:rPr>
          <w:b/>
          <w:bCs/>
        </w:rPr>
        <w:t>input</w:t>
      </w:r>
      <w:r w:rsidRPr="0065792B">
        <w:t xml:space="preserve"> their </w:t>
      </w:r>
      <w:r w:rsidRPr="0065792B">
        <w:rPr>
          <w:b/>
          <w:bCs/>
        </w:rPr>
        <w:t>product quantity</w:t>
      </w:r>
      <w:r w:rsidRPr="0065792B">
        <w:t xml:space="preserve">. Validate quantity </w:t>
      </w:r>
      <w:r w:rsidRPr="0065792B">
        <w:rPr>
          <w:b/>
          <w:bCs/>
        </w:rPr>
        <w:t>must be between 1 and 50</w:t>
      </w:r>
      <w:r w:rsidR="00FD0F2E">
        <w:rPr>
          <w:b/>
          <w:bCs/>
        </w:rPr>
        <w:t>.</w:t>
      </w:r>
    </w:p>
    <w:p w14:paraId="0E30500F" w14:textId="6EFC99E9" w:rsidR="00FD0F2E" w:rsidRDefault="0065792B" w:rsidP="00FD0F2E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A4535D4" wp14:editId="3C2ED06C">
            <wp:extent cx="5838825" cy="1628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06E6" w14:textId="7A4CD1A8" w:rsidR="0065792B" w:rsidRDefault="0065792B" w:rsidP="0065792B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t>(</w:t>
      </w:r>
      <w:r>
        <w:rPr>
          <w:b/>
        </w:rPr>
        <w:t>Vector</w:t>
      </w:r>
      <w:r>
        <w:rPr>
          <w:b/>
          <w:spacing w:val="-8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Array</w:t>
      </w:r>
      <w:r>
        <w:rPr>
          <w:spacing w:val="-2"/>
        </w:rPr>
        <w:t>)</w:t>
      </w:r>
      <w:r>
        <w:rPr>
          <w:b/>
          <w:bCs/>
        </w:rPr>
        <w:t>.</w:t>
      </w:r>
    </w:p>
    <w:p w14:paraId="6E8D332B" w14:textId="77777777" w:rsidR="00DC0298" w:rsidRDefault="00DC0298" w:rsidP="00DC0298">
      <w:pPr>
        <w:spacing w:line="360" w:lineRule="auto"/>
        <w:ind w:left="284"/>
        <w:contextualSpacing/>
        <w:jc w:val="both"/>
      </w:pPr>
    </w:p>
    <w:p w14:paraId="5DB02CE6" w14:textId="2E24DFF7" w:rsidR="00922DDE" w:rsidRPr="00DC0298" w:rsidRDefault="00FD0F2E" w:rsidP="00DC0298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lastRenderedPageBreak/>
        <w:t xml:space="preserve">If user choses </w:t>
      </w:r>
      <w:r w:rsidRPr="00CB0DE7">
        <w:rPr>
          <w:b/>
        </w:rPr>
        <w:t>menu 2</w:t>
      </w:r>
      <w:r w:rsidRPr="00CB0DE7">
        <w:t xml:space="preserve"> (“</w:t>
      </w:r>
      <w:r w:rsidR="00922DDE">
        <w:rPr>
          <w:b/>
        </w:rPr>
        <w:t>Buy Product</w:t>
      </w:r>
      <w:r w:rsidRPr="00CB0DE7">
        <w:t xml:space="preserve">”), </w:t>
      </w:r>
      <w:r w:rsidR="00922DDE">
        <w:t>then the</w:t>
      </w:r>
      <w:r w:rsidR="00922DDE">
        <w:rPr>
          <w:spacing w:val="-3"/>
        </w:rPr>
        <w:t xml:space="preserve"> </w:t>
      </w:r>
      <w:r w:rsidR="00922DDE">
        <w:t xml:space="preserve">program </w:t>
      </w:r>
      <w:r w:rsidR="00922DDE">
        <w:rPr>
          <w:spacing w:val="-2"/>
        </w:rPr>
        <w:t>will:</w:t>
      </w:r>
    </w:p>
    <w:p w14:paraId="57B0DEFF" w14:textId="7EA49224" w:rsidR="00DC0298" w:rsidRP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If</w:t>
      </w:r>
      <w:r w:rsidRPr="00F535AB">
        <w:rPr>
          <w:spacing w:val="-8"/>
        </w:rPr>
        <w:t xml:space="preserve"> </w:t>
      </w:r>
      <w:r>
        <w:t>there’s</w:t>
      </w:r>
      <w:r w:rsidRPr="00F535AB">
        <w:rPr>
          <w:spacing w:val="-4"/>
        </w:rPr>
        <w:t xml:space="preserve"> </w:t>
      </w:r>
      <w:r w:rsidRPr="00F535AB">
        <w:rPr>
          <w:b/>
        </w:rPr>
        <w:t>no</w:t>
      </w:r>
      <w:r w:rsidRPr="00F535AB">
        <w:rPr>
          <w:b/>
          <w:spacing w:val="-6"/>
        </w:rPr>
        <w:t xml:space="preserve"> </w:t>
      </w:r>
      <w:r w:rsidRPr="00F535AB">
        <w:rPr>
          <w:b/>
        </w:rPr>
        <w:t>product</w:t>
      </w:r>
      <w:r>
        <w:t>,</w:t>
      </w:r>
      <w:r w:rsidRPr="00F535AB">
        <w:rPr>
          <w:spacing w:val="-5"/>
        </w:rPr>
        <w:t xml:space="preserve"> </w:t>
      </w:r>
      <w:r>
        <w:t>then</w:t>
      </w:r>
      <w:r w:rsidRPr="00F535AB">
        <w:rPr>
          <w:spacing w:val="-5"/>
        </w:rPr>
        <w:t xml:space="preserve"> </w:t>
      </w:r>
      <w:r w:rsidRPr="00F535AB">
        <w:rPr>
          <w:b/>
        </w:rPr>
        <w:t>display</w:t>
      </w:r>
      <w:r w:rsidRPr="00F535AB">
        <w:rPr>
          <w:b/>
          <w:spacing w:val="-5"/>
        </w:rPr>
        <w:t xml:space="preserve"> </w:t>
      </w:r>
      <w:r w:rsidRPr="00F535AB">
        <w:rPr>
          <w:b/>
        </w:rPr>
        <w:t>message</w:t>
      </w:r>
      <w:r w:rsidRPr="00F535AB">
        <w:rPr>
          <w:b/>
          <w:spacing w:val="-5"/>
        </w:rPr>
        <w:t xml:space="preserve"> </w:t>
      </w:r>
      <w:r>
        <w:t>“</w:t>
      </w:r>
      <w:r w:rsidRPr="00F535AB">
        <w:rPr>
          <w:b/>
        </w:rPr>
        <w:t>There’s</w:t>
      </w:r>
      <w:r w:rsidRPr="00F535AB">
        <w:rPr>
          <w:b/>
          <w:spacing w:val="-6"/>
        </w:rPr>
        <w:t xml:space="preserve"> </w:t>
      </w:r>
      <w:r w:rsidRPr="00F535AB">
        <w:rPr>
          <w:b/>
        </w:rPr>
        <w:t>no</w:t>
      </w:r>
      <w:r w:rsidRPr="00F535AB">
        <w:rPr>
          <w:b/>
          <w:spacing w:val="-5"/>
        </w:rPr>
        <w:t xml:space="preserve"> </w:t>
      </w:r>
      <w:r w:rsidRPr="00F535AB">
        <w:rPr>
          <w:b/>
          <w:spacing w:val="-2"/>
        </w:rPr>
        <w:t>product..</w:t>
      </w:r>
      <w:r w:rsidRPr="00F535AB">
        <w:rPr>
          <w:spacing w:val="-2"/>
        </w:rPr>
        <w:t>”.</w:t>
      </w:r>
    </w:p>
    <w:p w14:paraId="71EA9A65" w14:textId="19936424" w:rsidR="00F535AB" w:rsidRDefault="00F535AB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46756D74" wp14:editId="21F4D3B5">
            <wp:extent cx="5819775" cy="895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DC0" w14:textId="48409D98" w:rsid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Otherwise, display </w:t>
      </w:r>
      <w:r>
        <w:rPr>
          <w:b/>
        </w:rPr>
        <w:t xml:space="preserve">all product data </w:t>
      </w:r>
      <w:r>
        <w:t xml:space="preserve">that consist of </w:t>
      </w:r>
      <w:r>
        <w:rPr>
          <w:b/>
        </w:rPr>
        <w:t>product name</w:t>
      </w:r>
      <w:r>
        <w:t xml:space="preserve">, </w:t>
      </w:r>
      <w:r>
        <w:rPr>
          <w:b/>
        </w:rPr>
        <w:t>product type</w:t>
      </w:r>
      <w:r>
        <w:t xml:space="preserve">, </w:t>
      </w:r>
      <w:r>
        <w:rPr>
          <w:b/>
        </w:rPr>
        <w:t>product price</w:t>
      </w:r>
      <w:r>
        <w:t xml:space="preserve">, product </w:t>
      </w:r>
      <w:r>
        <w:rPr>
          <w:b/>
        </w:rPr>
        <w:t xml:space="preserve">quantity, </w:t>
      </w:r>
      <w:r>
        <w:t xml:space="preserve">and </w:t>
      </w:r>
      <w:r>
        <w:rPr>
          <w:b/>
        </w:rPr>
        <w:t>subtotal</w:t>
      </w:r>
      <w:r>
        <w:t xml:space="preserve">. Then, Ask the user if they want to </w:t>
      </w:r>
      <w:r>
        <w:rPr>
          <w:b/>
        </w:rPr>
        <w:t xml:space="preserve">buy all product. </w:t>
      </w:r>
      <w:r>
        <w:t xml:space="preserve">Validate that the </w:t>
      </w:r>
      <w:r>
        <w:rPr>
          <w:b/>
        </w:rPr>
        <w:t xml:space="preserve">buy all </w:t>
      </w:r>
      <w:r>
        <w:t>must be either “</w:t>
      </w:r>
      <w:r>
        <w:rPr>
          <w:b/>
        </w:rPr>
        <w:t>Y</w:t>
      </w:r>
      <w:r>
        <w:t>” or “</w:t>
      </w:r>
      <w:r>
        <w:rPr>
          <w:b/>
        </w:rPr>
        <w:t>N</w:t>
      </w:r>
      <w:r>
        <w:t>” (Case Sensitive).</w:t>
      </w:r>
    </w:p>
    <w:p w14:paraId="55C6D75B" w14:textId="77D7FDAE" w:rsidR="00F535AB" w:rsidRDefault="00F535AB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342BE63C" wp14:editId="132C668A">
            <wp:extent cx="5829300" cy="1266825"/>
            <wp:effectExtent l="0" t="0" r="0" b="9525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B996" w14:textId="4A2DB007" w:rsidR="00F535AB" w:rsidRP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Sub</w:t>
      </w:r>
      <w:r>
        <w:rPr>
          <w:b/>
          <w:spacing w:val="-10"/>
        </w:rPr>
        <w:t xml:space="preserve"> </w:t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formula:</w:t>
      </w:r>
    </w:p>
    <w:p w14:paraId="05813DD4" w14:textId="7CF1B6ED" w:rsidR="00F535AB" w:rsidRDefault="00F535AB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6003AEBD" wp14:editId="08536041">
            <wp:extent cx="5829300" cy="409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846E" w14:textId="0ED46707" w:rsidR="00F535AB" w:rsidRP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If</w:t>
      </w:r>
      <w:r>
        <w:rPr>
          <w:spacing w:val="32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choose</w:t>
      </w:r>
      <w:r>
        <w:rPr>
          <w:spacing w:val="32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b/>
        </w:rPr>
        <w:t>“Y”</w:t>
      </w:r>
      <w:r>
        <w:t>,</w:t>
      </w:r>
      <w:r>
        <w:rPr>
          <w:spacing w:val="35"/>
        </w:rPr>
        <w:t xml:space="preserve"> </w:t>
      </w:r>
      <w:r>
        <w:rPr>
          <w:b/>
        </w:rPr>
        <w:t>display</w:t>
      </w:r>
      <w:r>
        <w:rPr>
          <w:b/>
          <w:spacing w:val="34"/>
        </w:rPr>
        <w:t xml:space="preserve"> </w:t>
      </w:r>
      <w:r>
        <w:rPr>
          <w:b/>
        </w:rPr>
        <w:t>receipt</w:t>
      </w:r>
      <w:r>
        <w:rPr>
          <w:b/>
          <w:spacing w:val="36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consist</w:t>
      </w:r>
      <w:r>
        <w:rPr>
          <w:spacing w:val="33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b/>
        </w:rPr>
        <w:t>total</w:t>
      </w:r>
      <w:r>
        <w:rPr>
          <w:b/>
          <w:spacing w:val="33"/>
        </w:rPr>
        <w:t xml:space="preserve"> </w:t>
      </w:r>
      <w:r>
        <w:rPr>
          <w:b/>
        </w:rPr>
        <w:t>price,</w:t>
      </w:r>
      <w:r>
        <w:rPr>
          <w:b/>
          <w:spacing w:val="34"/>
        </w:rPr>
        <w:t xml:space="preserve"> </w:t>
      </w:r>
      <w:r>
        <w:rPr>
          <w:b/>
        </w:rPr>
        <w:t>discount,</w:t>
      </w:r>
      <w:r>
        <w:rPr>
          <w:b/>
          <w:spacing w:val="34"/>
        </w:rPr>
        <w:t xml:space="preserve"> </w:t>
      </w:r>
      <w:r>
        <w:rPr>
          <w:b/>
        </w:rPr>
        <w:t>tax,</w:t>
      </w:r>
      <w:r>
        <w:rPr>
          <w:b/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b/>
        </w:rPr>
        <w:t xml:space="preserve">grand </w:t>
      </w:r>
      <w:r>
        <w:rPr>
          <w:b/>
          <w:spacing w:val="-2"/>
        </w:rPr>
        <w:t>total.</w:t>
      </w:r>
    </w:p>
    <w:p w14:paraId="5925810B" w14:textId="461D815A" w:rsidR="00F535AB" w:rsidRDefault="00F535AB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735B2E8E" wp14:editId="0C15F0AE">
            <wp:extent cx="5819775" cy="2381250"/>
            <wp:effectExtent l="0" t="0" r="9525" b="0"/>
            <wp:docPr id="41" name="Picture 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96B" w14:textId="6F59D1E6" w:rsidR="002B7BB3" w:rsidRDefault="002B7BB3" w:rsidP="00F535AB">
      <w:pPr>
        <w:pStyle w:val="ListParagraph"/>
        <w:spacing w:line="360" w:lineRule="auto"/>
        <w:ind w:left="1004"/>
        <w:jc w:val="both"/>
      </w:pPr>
    </w:p>
    <w:p w14:paraId="63D65146" w14:textId="2FF8D9D9" w:rsidR="002B7BB3" w:rsidRDefault="002B7BB3" w:rsidP="00F535AB">
      <w:pPr>
        <w:pStyle w:val="ListParagraph"/>
        <w:spacing w:line="360" w:lineRule="auto"/>
        <w:ind w:left="1004"/>
        <w:jc w:val="both"/>
      </w:pPr>
    </w:p>
    <w:p w14:paraId="78CA377D" w14:textId="00BFB891" w:rsidR="002B7BB3" w:rsidRDefault="002B7BB3" w:rsidP="00F535AB">
      <w:pPr>
        <w:pStyle w:val="ListParagraph"/>
        <w:spacing w:line="360" w:lineRule="auto"/>
        <w:ind w:left="1004"/>
        <w:jc w:val="both"/>
      </w:pPr>
    </w:p>
    <w:p w14:paraId="5618336B" w14:textId="77777777" w:rsidR="002B7BB3" w:rsidRDefault="002B7BB3" w:rsidP="00F535AB">
      <w:pPr>
        <w:pStyle w:val="ListParagraph"/>
        <w:spacing w:line="360" w:lineRule="auto"/>
        <w:ind w:left="1004"/>
        <w:jc w:val="both"/>
      </w:pPr>
    </w:p>
    <w:p w14:paraId="30C10F75" w14:textId="2DC77D7A" w:rsidR="00F535AB" w:rsidRP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lastRenderedPageBreak/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formula:</w:t>
      </w:r>
    </w:p>
    <w:p w14:paraId="24E2D9BA" w14:textId="511FA02D" w:rsidR="00F535AB" w:rsidRDefault="002B7BB3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21B67BA3" wp14:editId="70B1CF03">
            <wp:extent cx="5848350" cy="400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55FC" w14:textId="150CBE07" w:rsidR="00F535AB" w:rsidRP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Discount</w:t>
      </w:r>
      <w:r>
        <w:rPr>
          <w:b/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formula:</w:t>
      </w:r>
    </w:p>
    <w:p w14:paraId="0D230F40" w14:textId="7655D987" w:rsidR="00F535AB" w:rsidRDefault="002B7BB3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568716D7" wp14:editId="17840741">
            <wp:extent cx="5829300" cy="409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C744" w14:textId="09473E06" w:rsidR="00F535AB" w:rsidRP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Tax</w:t>
      </w:r>
      <w:r>
        <w:rPr>
          <w:b/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formula:</w:t>
      </w:r>
    </w:p>
    <w:p w14:paraId="40C60F56" w14:textId="57C2795D" w:rsidR="00F535AB" w:rsidRDefault="002B7BB3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5AB6BE8C" wp14:editId="2FB8F1ED">
            <wp:extent cx="5829300" cy="4095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F061" w14:textId="346278EE" w:rsidR="00F535AB" w:rsidRP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Grand</w:t>
      </w:r>
      <w:r>
        <w:rPr>
          <w:b/>
          <w:spacing w:val="-9"/>
        </w:rPr>
        <w:t xml:space="preserve"> </w:t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formula:</w:t>
      </w:r>
    </w:p>
    <w:p w14:paraId="2702E045" w14:textId="07BB27AD" w:rsidR="00F535AB" w:rsidRDefault="002B7BB3" w:rsidP="00F535A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31EDDE35" wp14:editId="0D72603D">
            <wp:extent cx="5829300" cy="400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8795" w14:textId="2B4C3E68" w:rsidR="00F535AB" w:rsidRDefault="00F535AB" w:rsidP="00F535AB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After the receipt has been shown. </w:t>
      </w:r>
      <w:r>
        <w:rPr>
          <w:b/>
        </w:rPr>
        <w:t xml:space="preserve">Remove all the items </w:t>
      </w:r>
      <w:r>
        <w:t xml:space="preserve">from the </w:t>
      </w:r>
      <w:r>
        <w:rPr>
          <w:b/>
        </w:rPr>
        <w:t xml:space="preserve">purchase list </w:t>
      </w:r>
      <w:r>
        <w:t xml:space="preserve">and </w:t>
      </w:r>
      <w:r>
        <w:rPr>
          <w:b/>
        </w:rPr>
        <w:t xml:space="preserve">return </w:t>
      </w:r>
      <w:r>
        <w:rPr>
          <w:b/>
          <w:spacing w:val="-71"/>
        </w:rPr>
        <w:t>t</w:t>
      </w:r>
      <w:r>
        <w:rPr>
          <w:b/>
        </w:rPr>
        <w:t>to m</w:t>
      </w:r>
      <w:r>
        <w:rPr>
          <w:b/>
        </w:rPr>
        <w:t>ain menu</w:t>
      </w:r>
      <w:r>
        <w:t>.</w:t>
      </w:r>
    </w:p>
    <w:p w14:paraId="0017C77A" w14:textId="77777777" w:rsidR="00F535AB" w:rsidRDefault="00F535AB" w:rsidP="00F535AB">
      <w:pPr>
        <w:pStyle w:val="ListParagraph"/>
        <w:spacing w:line="360" w:lineRule="auto"/>
        <w:ind w:left="1004"/>
        <w:jc w:val="both"/>
      </w:pPr>
    </w:p>
    <w:p w14:paraId="32127A7F" w14:textId="09F23913" w:rsidR="00DC0298" w:rsidRPr="00CB0DE7" w:rsidRDefault="00DC0298" w:rsidP="00DC0298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>
        <w:t>If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choses</w:t>
      </w:r>
      <w:r>
        <w:rPr>
          <w:spacing w:val="-1"/>
        </w:rPr>
        <w:t xml:space="preserve"> </w:t>
      </w:r>
      <w:r>
        <w:rPr>
          <w:b/>
        </w:rPr>
        <w:t>menu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t>(“</w:t>
      </w:r>
      <w:r>
        <w:rPr>
          <w:b/>
        </w:rPr>
        <w:t>Exit</w:t>
      </w:r>
      <w:r>
        <w:t>”),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program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closed.</w:t>
      </w:r>
    </w:p>
    <w:p w14:paraId="3636EB87" w14:textId="77777777" w:rsidR="00427BEC" w:rsidRDefault="00427BEC" w:rsidP="00427BEC">
      <w:pPr>
        <w:pStyle w:val="ListParagraph"/>
        <w:spacing w:line="360" w:lineRule="auto"/>
        <w:ind w:left="284"/>
        <w:jc w:val="both"/>
      </w:pPr>
    </w:p>
    <w:p w14:paraId="1784F68C" w14:textId="23677F81" w:rsidR="006F2FE9" w:rsidRPr="006F2FE9" w:rsidRDefault="006F2FE9" w:rsidP="006F2FE9">
      <w:pPr>
        <w:spacing w:line="360" w:lineRule="auto"/>
        <w:jc w:val="center"/>
        <w:rPr>
          <w:b/>
          <w:bCs/>
        </w:rPr>
      </w:pPr>
      <w:r w:rsidRPr="006F2FE9">
        <w:rPr>
          <w:b/>
          <w:bCs/>
        </w:rPr>
        <w:t>Good Luck</w:t>
      </w:r>
    </w:p>
    <w:sectPr w:rsidR="006F2FE9" w:rsidRPr="006F2FE9" w:rsidSect="00DF217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3FC3" w14:textId="77777777" w:rsidR="00FF48BA" w:rsidRDefault="00FF48BA" w:rsidP="00273E4A">
      <w:r>
        <w:separator/>
      </w:r>
    </w:p>
  </w:endnote>
  <w:endnote w:type="continuationSeparator" w:id="0">
    <w:p w14:paraId="7BB9A1AC" w14:textId="77777777" w:rsidR="00FF48BA" w:rsidRDefault="00FF48B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D1817CD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55FEB7B4" w14:textId="77777777" w:rsidR="00000000" w:rsidRDefault="00FF48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0835E5EC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7F03C76B" w14:textId="77777777" w:rsidR="00000000" w:rsidRDefault="00FF48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C52A" w14:textId="77777777" w:rsidR="00FF48BA" w:rsidRDefault="00FF48BA" w:rsidP="00273E4A">
      <w:r>
        <w:separator/>
      </w:r>
    </w:p>
  </w:footnote>
  <w:footnote w:type="continuationSeparator" w:id="0">
    <w:p w14:paraId="52753BBE" w14:textId="77777777" w:rsidR="00FF48BA" w:rsidRDefault="00FF48B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52B5603" w:rsidR="005D0782" w:rsidRDefault="006F2FE9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6F2FE9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  <w:p w14:paraId="13447CE5" w14:textId="77777777" w:rsidR="00000000" w:rsidRDefault="00FF48B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7B54A404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0A0D33AC" w14:textId="77777777" w:rsidR="00000000" w:rsidRDefault="00FF48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619"/>
    <w:multiLevelType w:val="hybridMultilevel"/>
    <w:tmpl w:val="E79CF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3EF1"/>
    <w:multiLevelType w:val="hybridMultilevel"/>
    <w:tmpl w:val="ABDA3420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60770"/>
    <w:multiLevelType w:val="hybridMultilevel"/>
    <w:tmpl w:val="8D50C5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BE6598"/>
    <w:multiLevelType w:val="hybridMultilevel"/>
    <w:tmpl w:val="75026828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A9E3CF9"/>
    <w:multiLevelType w:val="hybridMultilevel"/>
    <w:tmpl w:val="AFBC4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36592"/>
    <w:multiLevelType w:val="hybridMultilevel"/>
    <w:tmpl w:val="4B205B08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505F6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23A25"/>
    <w:multiLevelType w:val="hybridMultilevel"/>
    <w:tmpl w:val="21F2866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A83960"/>
    <w:multiLevelType w:val="hybridMultilevel"/>
    <w:tmpl w:val="01CA163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8225BA"/>
    <w:multiLevelType w:val="hybridMultilevel"/>
    <w:tmpl w:val="013A5F0E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5CA623D1"/>
    <w:multiLevelType w:val="hybridMultilevel"/>
    <w:tmpl w:val="1FBE02E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005E"/>
    <w:multiLevelType w:val="hybridMultilevel"/>
    <w:tmpl w:val="6C9AEE7A"/>
    <w:lvl w:ilvl="0" w:tplc="3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0A408A7"/>
    <w:multiLevelType w:val="hybridMultilevel"/>
    <w:tmpl w:val="3A1C8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718D7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11"/>
  </w:num>
  <w:num w:numId="5">
    <w:abstractNumId w:val="21"/>
  </w:num>
  <w:num w:numId="6">
    <w:abstractNumId w:val="15"/>
  </w:num>
  <w:num w:numId="7">
    <w:abstractNumId w:val="22"/>
  </w:num>
  <w:num w:numId="8">
    <w:abstractNumId w:val="1"/>
  </w:num>
  <w:num w:numId="9">
    <w:abstractNumId w:val="6"/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2"/>
  </w:num>
  <w:num w:numId="14">
    <w:abstractNumId w:val="4"/>
  </w:num>
  <w:num w:numId="15">
    <w:abstractNumId w:val="17"/>
  </w:num>
  <w:num w:numId="16">
    <w:abstractNumId w:val="7"/>
  </w:num>
  <w:num w:numId="17">
    <w:abstractNumId w:val="2"/>
  </w:num>
  <w:num w:numId="18">
    <w:abstractNumId w:val="8"/>
  </w:num>
  <w:num w:numId="19">
    <w:abstractNumId w:val="13"/>
  </w:num>
  <w:num w:numId="20">
    <w:abstractNumId w:val="18"/>
  </w:num>
  <w:num w:numId="21">
    <w:abstractNumId w:val="14"/>
  </w:num>
  <w:num w:numId="22">
    <w:abstractNumId w:val="4"/>
  </w:num>
  <w:num w:numId="23">
    <w:abstractNumId w:val="5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14"/>
  </w:num>
  <w:num w:numId="27">
    <w:abstractNumId w:val="4"/>
  </w:num>
  <w:num w:numId="28">
    <w:abstractNumId w:val="0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1E11"/>
    <w:rsid w:val="00012F67"/>
    <w:rsid w:val="00020F10"/>
    <w:rsid w:val="00051154"/>
    <w:rsid w:val="00072DE7"/>
    <w:rsid w:val="000732DF"/>
    <w:rsid w:val="00085EE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1088"/>
    <w:rsid w:val="001128D4"/>
    <w:rsid w:val="00122BC2"/>
    <w:rsid w:val="00126822"/>
    <w:rsid w:val="00131DAA"/>
    <w:rsid w:val="00145C2E"/>
    <w:rsid w:val="00150E94"/>
    <w:rsid w:val="00151847"/>
    <w:rsid w:val="0015698F"/>
    <w:rsid w:val="00160ECF"/>
    <w:rsid w:val="0016226F"/>
    <w:rsid w:val="00163A6F"/>
    <w:rsid w:val="00183F26"/>
    <w:rsid w:val="00194A24"/>
    <w:rsid w:val="001955A6"/>
    <w:rsid w:val="001A300E"/>
    <w:rsid w:val="001B3A2E"/>
    <w:rsid w:val="001B3DFA"/>
    <w:rsid w:val="001C06FC"/>
    <w:rsid w:val="001C3BB2"/>
    <w:rsid w:val="001D4810"/>
    <w:rsid w:val="001E4042"/>
    <w:rsid w:val="001E637E"/>
    <w:rsid w:val="001E654B"/>
    <w:rsid w:val="001E7ABE"/>
    <w:rsid w:val="001F64B6"/>
    <w:rsid w:val="00203B08"/>
    <w:rsid w:val="00224780"/>
    <w:rsid w:val="00225280"/>
    <w:rsid w:val="00235C36"/>
    <w:rsid w:val="002376FA"/>
    <w:rsid w:val="00237F77"/>
    <w:rsid w:val="002650E2"/>
    <w:rsid w:val="00273E4A"/>
    <w:rsid w:val="00281799"/>
    <w:rsid w:val="002841B3"/>
    <w:rsid w:val="00291C0E"/>
    <w:rsid w:val="002956DC"/>
    <w:rsid w:val="00296DA6"/>
    <w:rsid w:val="002A07C0"/>
    <w:rsid w:val="002A138B"/>
    <w:rsid w:val="002A66E0"/>
    <w:rsid w:val="002B00F2"/>
    <w:rsid w:val="002B7BB3"/>
    <w:rsid w:val="002B7CDD"/>
    <w:rsid w:val="002C010E"/>
    <w:rsid w:val="002C3AC5"/>
    <w:rsid w:val="002C7FC0"/>
    <w:rsid w:val="002D1472"/>
    <w:rsid w:val="002D7F31"/>
    <w:rsid w:val="002E3324"/>
    <w:rsid w:val="003002A2"/>
    <w:rsid w:val="00305136"/>
    <w:rsid w:val="003054E4"/>
    <w:rsid w:val="00313810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1973"/>
    <w:rsid w:val="003F71D2"/>
    <w:rsid w:val="004074A1"/>
    <w:rsid w:val="00420AFF"/>
    <w:rsid w:val="00422134"/>
    <w:rsid w:val="00427BEC"/>
    <w:rsid w:val="00434FFC"/>
    <w:rsid w:val="00435629"/>
    <w:rsid w:val="00446550"/>
    <w:rsid w:val="00446D31"/>
    <w:rsid w:val="0045325D"/>
    <w:rsid w:val="004564E4"/>
    <w:rsid w:val="004624D4"/>
    <w:rsid w:val="004633AF"/>
    <w:rsid w:val="0046440B"/>
    <w:rsid w:val="00470964"/>
    <w:rsid w:val="004716A8"/>
    <w:rsid w:val="00473C22"/>
    <w:rsid w:val="00483565"/>
    <w:rsid w:val="00494E4C"/>
    <w:rsid w:val="004A6F1F"/>
    <w:rsid w:val="004B166A"/>
    <w:rsid w:val="004B47B5"/>
    <w:rsid w:val="004B6AFE"/>
    <w:rsid w:val="004C0F0C"/>
    <w:rsid w:val="004D176C"/>
    <w:rsid w:val="004E7352"/>
    <w:rsid w:val="005205F1"/>
    <w:rsid w:val="00520E03"/>
    <w:rsid w:val="005314B7"/>
    <w:rsid w:val="00535DA7"/>
    <w:rsid w:val="005447D7"/>
    <w:rsid w:val="0055410B"/>
    <w:rsid w:val="0055546F"/>
    <w:rsid w:val="00556E41"/>
    <w:rsid w:val="00571B72"/>
    <w:rsid w:val="00582417"/>
    <w:rsid w:val="00582E4C"/>
    <w:rsid w:val="00587F9D"/>
    <w:rsid w:val="005A072D"/>
    <w:rsid w:val="005A32DD"/>
    <w:rsid w:val="005B049F"/>
    <w:rsid w:val="005B07D4"/>
    <w:rsid w:val="005B3392"/>
    <w:rsid w:val="005B66A9"/>
    <w:rsid w:val="005C0DD5"/>
    <w:rsid w:val="005C156C"/>
    <w:rsid w:val="005C19B6"/>
    <w:rsid w:val="005D0782"/>
    <w:rsid w:val="005F47E6"/>
    <w:rsid w:val="005F794B"/>
    <w:rsid w:val="0060201C"/>
    <w:rsid w:val="0060486C"/>
    <w:rsid w:val="00605DFE"/>
    <w:rsid w:val="00635EE5"/>
    <w:rsid w:val="00643F75"/>
    <w:rsid w:val="0065792B"/>
    <w:rsid w:val="00664137"/>
    <w:rsid w:val="0067443D"/>
    <w:rsid w:val="006D36BC"/>
    <w:rsid w:val="006E1E8E"/>
    <w:rsid w:val="006F2FE9"/>
    <w:rsid w:val="006F4D80"/>
    <w:rsid w:val="00701ECA"/>
    <w:rsid w:val="00710B86"/>
    <w:rsid w:val="00714115"/>
    <w:rsid w:val="00720962"/>
    <w:rsid w:val="0072245D"/>
    <w:rsid w:val="00737595"/>
    <w:rsid w:val="00743755"/>
    <w:rsid w:val="00770B5D"/>
    <w:rsid w:val="00787247"/>
    <w:rsid w:val="007955AD"/>
    <w:rsid w:val="007B5A6A"/>
    <w:rsid w:val="007C1C37"/>
    <w:rsid w:val="007E0EE7"/>
    <w:rsid w:val="007E3EE8"/>
    <w:rsid w:val="00810737"/>
    <w:rsid w:val="00811C48"/>
    <w:rsid w:val="00812A7F"/>
    <w:rsid w:val="00815DB3"/>
    <w:rsid w:val="00834125"/>
    <w:rsid w:val="0083459F"/>
    <w:rsid w:val="0083780E"/>
    <w:rsid w:val="008674E6"/>
    <w:rsid w:val="00876001"/>
    <w:rsid w:val="00876A58"/>
    <w:rsid w:val="008939EF"/>
    <w:rsid w:val="00894072"/>
    <w:rsid w:val="00895B8D"/>
    <w:rsid w:val="00897FF3"/>
    <w:rsid w:val="008B08C6"/>
    <w:rsid w:val="008B212E"/>
    <w:rsid w:val="008B5210"/>
    <w:rsid w:val="008B7541"/>
    <w:rsid w:val="008C1A4A"/>
    <w:rsid w:val="008D1B94"/>
    <w:rsid w:val="008D411F"/>
    <w:rsid w:val="008F740C"/>
    <w:rsid w:val="0090051C"/>
    <w:rsid w:val="009010C1"/>
    <w:rsid w:val="00901A30"/>
    <w:rsid w:val="0090372F"/>
    <w:rsid w:val="00917627"/>
    <w:rsid w:val="00922DDE"/>
    <w:rsid w:val="00932B6E"/>
    <w:rsid w:val="00933D27"/>
    <w:rsid w:val="0093677F"/>
    <w:rsid w:val="00937B93"/>
    <w:rsid w:val="00944ADA"/>
    <w:rsid w:val="009568C5"/>
    <w:rsid w:val="00961A2D"/>
    <w:rsid w:val="0097243E"/>
    <w:rsid w:val="00972817"/>
    <w:rsid w:val="00973849"/>
    <w:rsid w:val="00980494"/>
    <w:rsid w:val="009832E4"/>
    <w:rsid w:val="00997B61"/>
    <w:rsid w:val="009A2464"/>
    <w:rsid w:val="009A3737"/>
    <w:rsid w:val="009C7801"/>
    <w:rsid w:val="009E29D9"/>
    <w:rsid w:val="009E3383"/>
    <w:rsid w:val="009E3E78"/>
    <w:rsid w:val="00A06D8C"/>
    <w:rsid w:val="00A1473C"/>
    <w:rsid w:val="00A200E2"/>
    <w:rsid w:val="00A32343"/>
    <w:rsid w:val="00A46082"/>
    <w:rsid w:val="00A50AF3"/>
    <w:rsid w:val="00A52AB7"/>
    <w:rsid w:val="00A53D38"/>
    <w:rsid w:val="00A552D5"/>
    <w:rsid w:val="00A67F83"/>
    <w:rsid w:val="00A72163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1E0A"/>
    <w:rsid w:val="00B04C4C"/>
    <w:rsid w:val="00B06377"/>
    <w:rsid w:val="00B17AD5"/>
    <w:rsid w:val="00B212C7"/>
    <w:rsid w:val="00B25A20"/>
    <w:rsid w:val="00B26B71"/>
    <w:rsid w:val="00B440FB"/>
    <w:rsid w:val="00B4674F"/>
    <w:rsid w:val="00B517FB"/>
    <w:rsid w:val="00B67595"/>
    <w:rsid w:val="00B7140C"/>
    <w:rsid w:val="00B81979"/>
    <w:rsid w:val="00B948DA"/>
    <w:rsid w:val="00B955C4"/>
    <w:rsid w:val="00B9609E"/>
    <w:rsid w:val="00BA0878"/>
    <w:rsid w:val="00BA59B5"/>
    <w:rsid w:val="00BC6DE8"/>
    <w:rsid w:val="00BE0705"/>
    <w:rsid w:val="00BF2392"/>
    <w:rsid w:val="00BF2997"/>
    <w:rsid w:val="00BF7C45"/>
    <w:rsid w:val="00C10920"/>
    <w:rsid w:val="00C25F66"/>
    <w:rsid w:val="00C32D7A"/>
    <w:rsid w:val="00C44051"/>
    <w:rsid w:val="00C525FC"/>
    <w:rsid w:val="00C56C03"/>
    <w:rsid w:val="00C57A8A"/>
    <w:rsid w:val="00C57FE8"/>
    <w:rsid w:val="00C60484"/>
    <w:rsid w:val="00C6549A"/>
    <w:rsid w:val="00C8483C"/>
    <w:rsid w:val="00C915BF"/>
    <w:rsid w:val="00CA7572"/>
    <w:rsid w:val="00CB3B33"/>
    <w:rsid w:val="00CB6BA5"/>
    <w:rsid w:val="00CB736B"/>
    <w:rsid w:val="00CD64BC"/>
    <w:rsid w:val="00CE2D15"/>
    <w:rsid w:val="00CF11B0"/>
    <w:rsid w:val="00CF60E2"/>
    <w:rsid w:val="00D04051"/>
    <w:rsid w:val="00D1539C"/>
    <w:rsid w:val="00D22C95"/>
    <w:rsid w:val="00D30822"/>
    <w:rsid w:val="00D3685C"/>
    <w:rsid w:val="00D37E0D"/>
    <w:rsid w:val="00D47C75"/>
    <w:rsid w:val="00D50C0C"/>
    <w:rsid w:val="00D60A6D"/>
    <w:rsid w:val="00D67DFC"/>
    <w:rsid w:val="00D712E4"/>
    <w:rsid w:val="00D95848"/>
    <w:rsid w:val="00DA4A85"/>
    <w:rsid w:val="00DB0A75"/>
    <w:rsid w:val="00DB770C"/>
    <w:rsid w:val="00DC0298"/>
    <w:rsid w:val="00DC4B9D"/>
    <w:rsid w:val="00DC700A"/>
    <w:rsid w:val="00DE2FA6"/>
    <w:rsid w:val="00DF2179"/>
    <w:rsid w:val="00DF224B"/>
    <w:rsid w:val="00DF5480"/>
    <w:rsid w:val="00DF718C"/>
    <w:rsid w:val="00E0375C"/>
    <w:rsid w:val="00E03DA9"/>
    <w:rsid w:val="00E047D9"/>
    <w:rsid w:val="00E32E57"/>
    <w:rsid w:val="00E335DA"/>
    <w:rsid w:val="00E36B77"/>
    <w:rsid w:val="00E36EA8"/>
    <w:rsid w:val="00E44ABB"/>
    <w:rsid w:val="00E502A7"/>
    <w:rsid w:val="00E642BF"/>
    <w:rsid w:val="00E660C4"/>
    <w:rsid w:val="00E83F0C"/>
    <w:rsid w:val="00E976C5"/>
    <w:rsid w:val="00E97C95"/>
    <w:rsid w:val="00EA67F4"/>
    <w:rsid w:val="00EB5190"/>
    <w:rsid w:val="00EB7CD4"/>
    <w:rsid w:val="00EC6571"/>
    <w:rsid w:val="00ED5890"/>
    <w:rsid w:val="00EF17AC"/>
    <w:rsid w:val="00F22A92"/>
    <w:rsid w:val="00F2595B"/>
    <w:rsid w:val="00F36E33"/>
    <w:rsid w:val="00F535AB"/>
    <w:rsid w:val="00F53807"/>
    <w:rsid w:val="00F712CE"/>
    <w:rsid w:val="00F80742"/>
    <w:rsid w:val="00F955DA"/>
    <w:rsid w:val="00FA41A2"/>
    <w:rsid w:val="00FC245F"/>
    <w:rsid w:val="00FD0F2E"/>
    <w:rsid w:val="00FD221F"/>
    <w:rsid w:val="00FF3E04"/>
    <w:rsid w:val="00FF4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6F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26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535AB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535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92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98</cp:revision>
  <dcterms:created xsi:type="dcterms:W3CDTF">2020-08-31T05:32:00Z</dcterms:created>
  <dcterms:modified xsi:type="dcterms:W3CDTF">2022-01-12T05:29:00Z</dcterms:modified>
</cp:coreProperties>
</file>